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19B3" w14:textId="78410193" w:rsidR="009C307A" w:rsidRDefault="007B0B56">
      <w:pPr>
        <w:pStyle w:val="Tiu"/>
        <w:jc w:val="right"/>
      </w:pPr>
      <w:r>
        <w:fldChar w:fldCharType="begin"/>
      </w:r>
      <w:r>
        <w:instrText>SUBJECT  \* MERGEFORMAT</w:instrText>
      </w:r>
      <w:r>
        <w:fldChar w:fldCharType="separate"/>
      </w:r>
      <w:r w:rsidR="00EE139A">
        <w:t>Ứng dụng UniRide</w:t>
      </w:r>
      <w:r>
        <w:fldChar w:fldCharType="end"/>
      </w:r>
    </w:p>
    <w:p w14:paraId="75CBD040" w14:textId="4EA0833B" w:rsidR="009C307A" w:rsidRDefault="007B0B56">
      <w:pPr>
        <w:pStyle w:val="Tiu"/>
        <w:jc w:val="right"/>
      </w:pPr>
      <w:r>
        <w:fldChar w:fldCharType="begin"/>
      </w:r>
      <w:r>
        <w:instrText>title  \* Mergeformat</w:instrText>
      </w:r>
      <w:r>
        <w:fldChar w:fldCharType="separate"/>
      </w:r>
      <w:r w:rsidR="00EE139A">
        <w:t>Requirements Document</w:t>
      </w:r>
      <w:r>
        <w:fldChar w:fldCharType="end"/>
      </w:r>
    </w:p>
    <w:p w14:paraId="27011A7E" w14:textId="77777777" w:rsidR="009C307A" w:rsidRDefault="009C307A">
      <w:pPr>
        <w:pStyle w:val="Tiu"/>
        <w:jc w:val="right"/>
      </w:pPr>
    </w:p>
    <w:p w14:paraId="70621555" w14:textId="0D134BF5" w:rsidR="009C307A" w:rsidRDefault="00630073">
      <w:pPr>
        <w:pStyle w:val="Tiu"/>
        <w:jc w:val="right"/>
        <w:rPr>
          <w:sz w:val="28"/>
        </w:rPr>
      </w:pPr>
      <w:r>
        <w:rPr>
          <w:sz w:val="28"/>
        </w:rPr>
        <w:t xml:space="preserve">Version </w:t>
      </w:r>
      <w:r w:rsidR="00176214">
        <w:rPr>
          <w:sz w:val="28"/>
        </w:rPr>
        <w:t>1.</w:t>
      </w:r>
      <w:r w:rsidR="005E41D2">
        <w:rPr>
          <w:sz w:val="28"/>
        </w:rPr>
        <w:t>0</w:t>
      </w:r>
    </w:p>
    <w:p w14:paraId="7DD95B9B" w14:textId="77777777" w:rsidR="009C307A" w:rsidRDefault="009C307A"/>
    <w:p w14:paraId="13F4D6F9" w14:textId="77777777" w:rsidR="009C307A" w:rsidRDefault="009C307A"/>
    <w:p w14:paraId="32E7D7F6" w14:textId="77777777" w:rsidR="009C307A" w:rsidRDefault="009C307A">
      <w:pPr>
        <w:pStyle w:val="ThnVnban"/>
      </w:pPr>
    </w:p>
    <w:p w14:paraId="0354D97A" w14:textId="77777777" w:rsidR="009C307A" w:rsidRDefault="009C307A">
      <w:pPr>
        <w:pStyle w:val="ThnVnban"/>
      </w:pPr>
    </w:p>
    <w:p w14:paraId="6927E061" w14:textId="77777777" w:rsidR="009C307A" w:rsidRDefault="009C307A">
      <w:pPr>
        <w:sectPr w:rsidR="009C307A">
          <w:headerReference w:type="default" r:id="rId8"/>
          <w:endnotePr>
            <w:numFmt w:val="decimal"/>
          </w:endnotePr>
          <w:pgSz w:w="12240" w:h="15840"/>
          <w:pgMar w:top="1440" w:right="1440" w:bottom="1440" w:left="1440" w:header="720" w:footer="720" w:gutter="0"/>
          <w:cols w:space="720"/>
          <w:vAlign w:val="center"/>
        </w:sectPr>
      </w:pPr>
    </w:p>
    <w:p w14:paraId="39D7D8E2" w14:textId="77777777" w:rsidR="009C307A" w:rsidRDefault="00630073">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48169293" w14:textId="77777777" w:rsidTr="5A900772">
        <w:tc>
          <w:tcPr>
            <w:tcW w:w="2304" w:type="dxa"/>
          </w:tcPr>
          <w:p w14:paraId="28A8394F" w14:textId="77777777" w:rsidR="009C307A" w:rsidRDefault="00630073">
            <w:pPr>
              <w:pStyle w:val="Tabletext"/>
              <w:jc w:val="center"/>
              <w:rPr>
                <w:b/>
              </w:rPr>
            </w:pPr>
            <w:r>
              <w:rPr>
                <w:b/>
              </w:rPr>
              <w:t>Date</w:t>
            </w:r>
          </w:p>
        </w:tc>
        <w:tc>
          <w:tcPr>
            <w:tcW w:w="1152" w:type="dxa"/>
          </w:tcPr>
          <w:p w14:paraId="58AB520E" w14:textId="77777777" w:rsidR="009C307A" w:rsidRDefault="00630073">
            <w:pPr>
              <w:pStyle w:val="Tabletext"/>
              <w:jc w:val="center"/>
              <w:rPr>
                <w:b/>
              </w:rPr>
            </w:pPr>
            <w:r>
              <w:rPr>
                <w:b/>
              </w:rPr>
              <w:t>Version</w:t>
            </w:r>
          </w:p>
        </w:tc>
        <w:tc>
          <w:tcPr>
            <w:tcW w:w="3744" w:type="dxa"/>
          </w:tcPr>
          <w:p w14:paraId="3F77D26E" w14:textId="77777777" w:rsidR="009C307A" w:rsidRDefault="00630073">
            <w:pPr>
              <w:pStyle w:val="Tabletext"/>
              <w:jc w:val="center"/>
              <w:rPr>
                <w:b/>
              </w:rPr>
            </w:pPr>
            <w:r>
              <w:rPr>
                <w:b/>
              </w:rPr>
              <w:t>Description</w:t>
            </w:r>
          </w:p>
        </w:tc>
        <w:tc>
          <w:tcPr>
            <w:tcW w:w="2304" w:type="dxa"/>
          </w:tcPr>
          <w:p w14:paraId="72D09CA6" w14:textId="77777777" w:rsidR="009C307A" w:rsidRDefault="00630073">
            <w:pPr>
              <w:pStyle w:val="Tabletext"/>
              <w:jc w:val="center"/>
              <w:rPr>
                <w:b/>
              </w:rPr>
            </w:pPr>
            <w:r>
              <w:rPr>
                <w:b/>
              </w:rPr>
              <w:t>Author</w:t>
            </w:r>
          </w:p>
        </w:tc>
      </w:tr>
      <w:tr w:rsidR="009C307A" w14:paraId="1422ACC8" w14:textId="77777777" w:rsidTr="5A900772">
        <w:tc>
          <w:tcPr>
            <w:tcW w:w="2304" w:type="dxa"/>
          </w:tcPr>
          <w:p w14:paraId="2501FE6D" w14:textId="0C9A23FE" w:rsidR="009C307A" w:rsidRDefault="005E41D2">
            <w:pPr>
              <w:pStyle w:val="Tabletext"/>
            </w:pPr>
            <w:r>
              <w:t>22, Oct, 22</w:t>
            </w:r>
          </w:p>
        </w:tc>
        <w:tc>
          <w:tcPr>
            <w:tcW w:w="1152" w:type="dxa"/>
          </w:tcPr>
          <w:p w14:paraId="588A5A16" w14:textId="011C6D2E" w:rsidR="009C307A" w:rsidRDefault="005E41D2">
            <w:pPr>
              <w:pStyle w:val="Tabletext"/>
            </w:pPr>
            <w:r>
              <w:t>0.1</w:t>
            </w:r>
          </w:p>
        </w:tc>
        <w:tc>
          <w:tcPr>
            <w:tcW w:w="3744" w:type="dxa"/>
          </w:tcPr>
          <w:p w14:paraId="4EAEEA90" w14:textId="446F3247" w:rsidR="009C307A" w:rsidRDefault="005E41D2">
            <w:pPr>
              <w:pStyle w:val="Tabletext"/>
            </w:pPr>
            <w:r>
              <w:t>Điền phần 1 – Use-Case Model</w:t>
            </w:r>
          </w:p>
        </w:tc>
        <w:tc>
          <w:tcPr>
            <w:tcW w:w="2304" w:type="dxa"/>
          </w:tcPr>
          <w:p w14:paraId="276977B9" w14:textId="0AEECA25" w:rsidR="009C307A" w:rsidRDefault="005E41D2">
            <w:pPr>
              <w:pStyle w:val="Tabletext"/>
            </w:pPr>
            <w:r>
              <w:t>Huỳnh Tấn Thọ</w:t>
            </w:r>
          </w:p>
        </w:tc>
      </w:tr>
      <w:tr w:rsidR="005E41D2" w14:paraId="17B17BA8" w14:textId="77777777" w:rsidTr="5A900772">
        <w:tc>
          <w:tcPr>
            <w:tcW w:w="2304" w:type="dxa"/>
          </w:tcPr>
          <w:p w14:paraId="114B2D74" w14:textId="70B416D7" w:rsidR="005E41D2" w:rsidRDefault="005E41D2" w:rsidP="005E41D2">
            <w:pPr>
              <w:pStyle w:val="Tabletext"/>
            </w:pPr>
            <w:r>
              <w:t>27, Oct, 22</w:t>
            </w:r>
          </w:p>
        </w:tc>
        <w:tc>
          <w:tcPr>
            <w:tcW w:w="1152" w:type="dxa"/>
          </w:tcPr>
          <w:p w14:paraId="0C1B88D8" w14:textId="06321AF1" w:rsidR="005E41D2" w:rsidRDefault="005E41D2" w:rsidP="005E41D2">
            <w:pPr>
              <w:pStyle w:val="Tabletext"/>
            </w:pPr>
            <w:r>
              <w:t>0.2</w:t>
            </w:r>
          </w:p>
        </w:tc>
        <w:tc>
          <w:tcPr>
            <w:tcW w:w="3744" w:type="dxa"/>
          </w:tcPr>
          <w:p w14:paraId="175D87CF" w14:textId="52D6D6DA" w:rsidR="005E41D2" w:rsidRDefault="005E41D2" w:rsidP="005E41D2">
            <w:pPr>
              <w:pStyle w:val="Tabletext"/>
            </w:pPr>
            <w:r>
              <w:t>Điền phần 2 – Mô tả Actor</w:t>
            </w:r>
          </w:p>
        </w:tc>
        <w:tc>
          <w:tcPr>
            <w:tcW w:w="2304" w:type="dxa"/>
          </w:tcPr>
          <w:p w14:paraId="7A2FD2A8" w14:textId="4C64273A" w:rsidR="005E41D2" w:rsidRDefault="005E41D2" w:rsidP="005E41D2">
            <w:pPr>
              <w:pStyle w:val="Tabletext"/>
            </w:pPr>
            <w:r>
              <w:t>Huỳnh Tấn Thọ</w:t>
            </w:r>
          </w:p>
        </w:tc>
      </w:tr>
      <w:tr w:rsidR="005E41D2" w14:paraId="23D28D46" w14:textId="77777777" w:rsidTr="5A900772">
        <w:tc>
          <w:tcPr>
            <w:tcW w:w="2304" w:type="dxa"/>
          </w:tcPr>
          <w:p w14:paraId="0EE1A2FE" w14:textId="55443E50" w:rsidR="005E41D2" w:rsidRDefault="00881844" w:rsidP="005E41D2">
            <w:pPr>
              <w:pStyle w:val="Tabletext"/>
            </w:pPr>
            <w:r>
              <w:t>27, Oct, 22</w:t>
            </w:r>
          </w:p>
        </w:tc>
        <w:tc>
          <w:tcPr>
            <w:tcW w:w="1152" w:type="dxa"/>
          </w:tcPr>
          <w:p w14:paraId="01369E47" w14:textId="45063311" w:rsidR="005E41D2" w:rsidRDefault="00881844" w:rsidP="005E41D2">
            <w:pPr>
              <w:pStyle w:val="Tabletext"/>
            </w:pPr>
            <w:r>
              <w:t>0.3</w:t>
            </w:r>
          </w:p>
        </w:tc>
        <w:tc>
          <w:tcPr>
            <w:tcW w:w="3744" w:type="dxa"/>
          </w:tcPr>
          <w:p w14:paraId="2762BF85" w14:textId="2469650D" w:rsidR="005E41D2" w:rsidRDefault="00881844" w:rsidP="005E41D2">
            <w:pPr>
              <w:pStyle w:val="Tabletext"/>
            </w:pPr>
            <w:r>
              <w:t>Điền phần 3.1</w:t>
            </w:r>
            <w:r w:rsidR="0085489F">
              <w:t xml:space="preserve"> – Đặt chuyến xe</w:t>
            </w:r>
          </w:p>
        </w:tc>
        <w:tc>
          <w:tcPr>
            <w:tcW w:w="2304" w:type="dxa"/>
          </w:tcPr>
          <w:p w14:paraId="125A0DDD" w14:textId="67A14DD9" w:rsidR="005E41D2" w:rsidRDefault="00881844" w:rsidP="005E41D2">
            <w:pPr>
              <w:pStyle w:val="Tabletext"/>
            </w:pPr>
            <w:r>
              <w:t>Huỳnh Nguyễn Thị Lựu</w:t>
            </w:r>
          </w:p>
        </w:tc>
      </w:tr>
      <w:tr w:rsidR="005E41D2" w14:paraId="293C95D8" w14:textId="77777777" w:rsidTr="5A900772">
        <w:tc>
          <w:tcPr>
            <w:tcW w:w="2304" w:type="dxa"/>
          </w:tcPr>
          <w:p w14:paraId="5F82782D" w14:textId="49A81F10" w:rsidR="005E41D2" w:rsidRDefault="00541055" w:rsidP="005E41D2">
            <w:pPr>
              <w:pStyle w:val="Tabletext"/>
            </w:pPr>
            <w:r>
              <w:t>29, Oct 22</w:t>
            </w:r>
          </w:p>
        </w:tc>
        <w:tc>
          <w:tcPr>
            <w:tcW w:w="1152" w:type="dxa"/>
          </w:tcPr>
          <w:p w14:paraId="2B495251" w14:textId="6CC64FE3" w:rsidR="005E41D2" w:rsidRDefault="00541055" w:rsidP="005E41D2">
            <w:pPr>
              <w:pStyle w:val="Tabletext"/>
            </w:pPr>
            <w:r>
              <w:t>0.4</w:t>
            </w:r>
          </w:p>
        </w:tc>
        <w:tc>
          <w:tcPr>
            <w:tcW w:w="3744" w:type="dxa"/>
          </w:tcPr>
          <w:p w14:paraId="36E7C83D" w14:textId="69C745A4" w:rsidR="005E41D2" w:rsidRDefault="00541055" w:rsidP="005E41D2">
            <w:pPr>
              <w:pStyle w:val="Tabletext"/>
            </w:pPr>
            <w:r>
              <w:t>Điền phần 4 – Tóm tắt kỹ thuật phân tích người dùng</w:t>
            </w:r>
          </w:p>
        </w:tc>
        <w:tc>
          <w:tcPr>
            <w:tcW w:w="2304" w:type="dxa"/>
          </w:tcPr>
          <w:p w14:paraId="74F9ABB1" w14:textId="6C666C93" w:rsidR="005E41D2" w:rsidRDefault="00541055" w:rsidP="005E41D2">
            <w:pPr>
              <w:pStyle w:val="Tabletext"/>
            </w:pPr>
            <w:r>
              <w:t xml:space="preserve">Trần Thị Khánh Duyên </w:t>
            </w:r>
          </w:p>
        </w:tc>
      </w:tr>
      <w:tr w:rsidR="00541055" w14:paraId="2F870419" w14:textId="77777777" w:rsidTr="5A900772">
        <w:tc>
          <w:tcPr>
            <w:tcW w:w="2304" w:type="dxa"/>
          </w:tcPr>
          <w:p w14:paraId="51AF1FFC" w14:textId="3C903EA9" w:rsidR="00541055" w:rsidRDefault="001035E5" w:rsidP="005E41D2">
            <w:pPr>
              <w:pStyle w:val="Tabletext"/>
            </w:pPr>
            <w:r>
              <w:t>30, Oct</w:t>
            </w:r>
            <w:r w:rsidR="00E91726">
              <w:t>,</w:t>
            </w:r>
            <w:r>
              <w:t xml:space="preserve"> 22</w:t>
            </w:r>
          </w:p>
        </w:tc>
        <w:tc>
          <w:tcPr>
            <w:tcW w:w="1152" w:type="dxa"/>
          </w:tcPr>
          <w:p w14:paraId="466AD9F1" w14:textId="79BF3F8C" w:rsidR="00541055" w:rsidRDefault="001035E5" w:rsidP="005E41D2">
            <w:pPr>
              <w:pStyle w:val="Tabletext"/>
            </w:pPr>
            <w:r>
              <w:t>0.5</w:t>
            </w:r>
          </w:p>
        </w:tc>
        <w:tc>
          <w:tcPr>
            <w:tcW w:w="3744" w:type="dxa"/>
          </w:tcPr>
          <w:p w14:paraId="0C37D2C3" w14:textId="0CCD8FC4" w:rsidR="00541055" w:rsidRDefault="001035E5" w:rsidP="005E41D2">
            <w:pPr>
              <w:pStyle w:val="Tabletext"/>
            </w:pPr>
            <w:r>
              <w:t>Điền phần 3.3 – Xác nhận chuyến xe</w:t>
            </w:r>
          </w:p>
        </w:tc>
        <w:tc>
          <w:tcPr>
            <w:tcW w:w="2304" w:type="dxa"/>
          </w:tcPr>
          <w:p w14:paraId="549D3F02" w14:textId="724F2CF7" w:rsidR="00541055" w:rsidRDefault="001035E5" w:rsidP="005E41D2">
            <w:pPr>
              <w:pStyle w:val="Tabletext"/>
            </w:pPr>
            <w:r>
              <w:t>Phan Đặng Diễm Uyên</w:t>
            </w:r>
          </w:p>
        </w:tc>
      </w:tr>
      <w:tr w:rsidR="004560FD" w14:paraId="6795A5CB" w14:textId="77777777" w:rsidTr="5A900772">
        <w:tc>
          <w:tcPr>
            <w:tcW w:w="2304" w:type="dxa"/>
          </w:tcPr>
          <w:p w14:paraId="7181184E" w14:textId="7F21C130" w:rsidR="004560FD" w:rsidRDefault="0085489F" w:rsidP="005E41D2">
            <w:pPr>
              <w:pStyle w:val="Tabletext"/>
            </w:pPr>
            <w:r>
              <w:t>31, Oct, 22</w:t>
            </w:r>
          </w:p>
        </w:tc>
        <w:tc>
          <w:tcPr>
            <w:tcW w:w="1152" w:type="dxa"/>
          </w:tcPr>
          <w:p w14:paraId="008E4C72" w14:textId="4C7B62EA" w:rsidR="004560FD" w:rsidRDefault="00AF4254" w:rsidP="005E41D2">
            <w:pPr>
              <w:pStyle w:val="Tabletext"/>
            </w:pPr>
            <w:r>
              <w:t>0.6</w:t>
            </w:r>
          </w:p>
        </w:tc>
        <w:tc>
          <w:tcPr>
            <w:tcW w:w="3744" w:type="dxa"/>
          </w:tcPr>
          <w:p w14:paraId="6E17584D" w14:textId="44648307" w:rsidR="004560FD" w:rsidRDefault="00AF4254" w:rsidP="005E41D2">
            <w:pPr>
              <w:pStyle w:val="Tabletext"/>
            </w:pPr>
            <w:r>
              <w:t>Điền phần 3.</w:t>
            </w:r>
            <w:r w:rsidR="0085489F">
              <w:t>2 – Tạo chuyến xe</w:t>
            </w:r>
          </w:p>
        </w:tc>
        <w:tc>
          <w:tcPr>
            <w:tcW w:w="2304" w:type="dxa"/>
          </w:tcPr>
          <w:p w14:paraId="10A3663B" w14:textId="11C531A9" w:rsidR="004560FD" w:rsidRDefault="0085489F" w:rsidP="005E41D2">
            <w:pPr>
              <w:pStyle w:val="Tabletext"/>
            </w:pPr>
            <w:r>
              <w:t>Lê Bảo Chấn Phát</w:t>
            </w:r>
          </w:p>
        </w:tc>
      </w:tr>
      <w:tr w:rsidR="00541055" w14:paraId="354418F1" w14:textId="77777777" w:rsidTr="5A900772">
        <w:tc>
          <w:tcPr>
            <w:tcW w:w="2304" w:type="dxa"/>
          </w:tcPr>
          <w:p w14:paraId="34CB3813" w14:textId="7E1CB56F" w:rsidR="00541055" w:rsidRDefault="006F33A0" w:rsidP="005E41D2">
            <w:pPr>
              <w:pStyle w:val="Tabletext"/>
            </w:pPr>
            <w:r>
              <w:t xml:space="preserve">31, </w:t>
            </w:r>
            <w:r w:rsidR="00176214">
              <w:t>O</w:t>
            </w:r>
            <w:r>
              <w:t>ct, 22</w:t>
            </w:r>
          </w:p>
        </w:tc>
        <w:tc>
          <w:tcPr>
            <w:tcW w:w="1152" w:type="dxa"/>
          </w:tcPr>
          <w:p w14:paraId="733307BE" w14:textId="0895D60F" w:rsidR="00541055" w:rsidRDefault="006F33A0" w:rsidP="005E41D2">
            <w:pPr>
              <w:pStyle w:val="Tabletext"/>
            </w:pPr>
            <w:r>
              <w:t>1.0</w:t>
            </w:r>
          </w:p>
        </w:tc>
        <w:tc>
          <w:tcPr>
            <w:tcW w:w="3744" w:type="dxa"/>
          </w:tcPr>
          <w:p w14:paraId="1F9EDF7F" w14:textId="77777777" w:rsidR="00176214" w:rsidRDefault="006F33A0" w:rsidP="006F33A0">
            <w:pPr>
              <w:pStyle w:val="Tabletext"/>
            </w:pPr>
            <w:r>
              <w:t>Sửa lỗi</w:t>
            </w:r>
            <w:r w:rsidR="00176214">
              <w:t xml:space="preserve"> định dạng</w:t>
            </w:r>
          </w:p>
          <w:p w14:paraId="07BCF1DF" w14:textId="7766CEEC" w:rsidR="00541055" w:rsidRDefault="00176214" w:rsidP="005E41D2">
            <w:pPr>
              <w:pStyle w:val="Tabletext"/>
            </w:pPr>
            <w:r>
              <w:t>K</w:t>
            </w:r>
            <w:r w:rsidR="006F33A0">
              <w:t>iểm tra lại nội dung</w:t>
            </w:r>
            <w:r>
              <w:t xml:space="preserve"> từng phần</w:t>
            </w:r>
          </w:p>
        </w:tc>
        <w:tc>
          <w:tcPr>
            <w:tcW w:w="2304" w:type="dxa"/>
          </w:tcPr>
          <w:p w14:paraId="183CA6CD" w14:textId="77777777" w:rsidR="006F33A0" w:rsidRDefault="006F33A0" w:rsidP="006F33A0">
            <w:pPr>
              <w:pStyle w:val="Tabletext"/>
            </w:pPr>
            <w:r>
              <w:t>Lê Bảo Chấn Phát</w:t>
            </w:r>
          </w:p>
          <w:p w14:paraId="6C3E93F0" w14:textId="77777777" w:rsidR="006F33A0" w:rsidRDefault="006F33A0" w:rsidP="006F33A0">
            <w:pPr>
              <w:pStyle w:val="Tabletext"/>
            </w:pPr>
            <w:r>
              <w:t>Huỳnh Tấn Thọ</w:t>
            </w:r>
          </w:p>
          <w:p w14:paraId="3BF4D0CF" w14:textId="77777777" w:rsidR="006F33A0" w:rsidRDefault="006F33A0" w:rsidP="006F33A0">
            <w:pPr>
              <w:pStyle w:val="Tabletext"/>
            </w:pPr>
            <w:r>
              <w:t>Phan Đặng Diễm Uyên</w:t>
            </w:r>
          </w:p>
          <w:p w14:paraId="02792858" w14:textId="77777777" w:rsidR="006F33A0" w:rsidRDefault="006F33A0" w:rsidP="006F33A0">
            <w:pPr>
              <w:pStyle w:val="Tabletext"/>
            </w:pPr>
            <w:r>
              <w:t>Trần Thị Khánh Duyên</w:t>
            </w:r>
          </w:p>
          <w:p w14:paraId="7697B693" w14:textId="7D0D6F1D" w:rsidR="00541055" w:rsidRDefault="006F33A0" w:rsidP="005E41D2">
            <w:pPr>
              <w:pStyle w:val="Tabletext"/>
            </w:pPr>
            <w:r>
              <w:t>Huỳnh Nguyễn Thị Lựu</w:t>
            </w:r>
          </w:p>
        </w:tc>
      </w:tr>
    </w:tbl>
    <w:p w14:paraId="44AF23B6" w14:textId="00A29717" w:rsidR="00630073" w:rsidRDefault="00630073">
      <w:r>
        <w:br w:type="page"/>
      </w:r>
    </w:p>
    <w:p w14:paraId="144D52B8" w14:textId="27A2FAB5" w:rsidR="009C307A" w:rsidRDefault="00660C16" w:rsidP="00660C16">
      <w:pPr>
        <w:pStyle w:val="Tiu"/>
      </w:pPr>
      <w:r>
        <w:lastRenderedPageBreak/>
        <w:t>Table of Contents</w:t>
      </w:r>
    </w:p>
    <w:p w14:paraId="3E710F59" w14:textId="46632722" w:rsidR="00A60B24" w:rsidRDefault="00630073">
      <w:pPr>
        <w:pStyle w:val="Mucluc1"/>
        <w:tabs>
          <w:tab w:val="left" w:pos="432"/>
        </w:tabs>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A60B24">
        <w:rPr>
          <w:noProof/>
        </w:rPr>
        <w:t>1.</w:t>
      </w:r>
      <w:r w:rsidR="00A60B24">
        <w:rPr>
          <w:rFonts w:asciiTheme="minorHAnsi" w:eastAsiaTheme="minorEastAsia" w:hAnsiTheme="minorHAnsi" w:cstheme="minorBidi"/>
          <w:noProof/>
          <w:sz w:val="22"/>
          <w:szCs w:val="22"/>
          <w:lang w:val="vi-VN" w:eastAsia="zh-CN"/>
        </w:rPr>
        <w:tab/>
      </w:r>
      <w:r w:rsidR="00A60B24">
        <w:rPr>
          <w:noProof/>
        </w:rPr>
        <w:t>Use-case Model (Mô hình use-case)</w:t>
      </w:r>
      <w:r w:rsidR="00A60B24">
        <w:rPr>
          <w:noProof/>
        </w:rPr>
        <w:tab/>
      </w:r>
      <w:r w:rsidR="00A60B24">
        <w:rPr>
          <w:noProof/>
        </w:rPr>
        <w:fldChar w:fldCharType="begin"/>
      </w:r>
      <w:r w:rsidR="00A60B24">
        <w:rPr>
          <w:noProof/>
        </w:rPr>
        <w:instrText xml:space="preserve"> PAGEREF _Toc118220728 \h </w:instrText>
      </w:r>
      <w:r w:rsidR="00A60B24">
        <w:rPr>
          <w:noProof/>
        </w:rPr>
      </w:r>
      <w:r w:rsidR="00A60B24">
        <w:rPr>
          <w:noProof/>
        </w:rPr>
        <w:fldChar w:fldCharType="separate"/>
      </w:r>
      <w:r w:rsidR="007B0B56">
        <w:rPr>
          <w:noProof/>
        </w:rPr>
        <w:t>4</w:t>
      </w:r>
      <w:r w:rsidR="00A60B24">
        <w:rPr>
          <w:noProof/>
        </w:rPr>
        <w:fldChar w:fldCharType="end"/>
      </w:r>
    </w:p>
    <w:p w14:paraId="1266928A" w14:textId="2BDBEA75" w:rsidR="00A60B24" w:rsidRDefault="00A60B24">
      <w:pPr>
        <w:pStyle w:val="Mucluc1"/>
        <w:tabs>
          <w:tab w:val="left" w:pos="432"/>
        </w:tabs>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Mô tả Actor</w:t>
      </w:r>
      <w:r>
        <w:rPr>
          <w:noProof/>
        </w:rPr>
        <w:tab/>
      </w:r>
      <w:r>
        <w:rPr>
          <w:noProof/>
        </w:rPr>
        <w:fldChar w:fldCharType="begin"/>
      </w:r>
      <w:r>
        <w:rPr>
          <w:noProof/>
        </w:rPr>
        <w:instrText xml:space="preserve"> PAGEREF _Toc118220729 \h </w:instrText>
      </w:r>
      <w:r>
        <w:rPr>
          <w:noProof/>
        </w:rPr>
      </w:r>
      <w:r>
        <w:rPr>
          <w:noProof/>
        </w:rPr>
        <w:fldChar w:fldCharType="separate"/>
      </w:r>
      <w:r w:rsidR="007B0B56">
        <w:rPr>
          <w:noProof/>
        </w:rPr>
        <w:t>4</w:t>
      </w:r>
      <w:r>
        <w:rPr>
          <w:noProof/>
        </w:rPr>
        <w:fldChar w:fldCharType="end"/>
      </w:r>
    </w:p>
    <w:p w14:paraId="04107D5F" w14:textId="553F8221"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2.1</w:t>
      </w:r>
      <w:r>
        <w:rPr>
          <w:rFonts w:asciiTheme="minorHAnsi" w:eastAsiaTheme="minorEastAsia" w:hAnsiTheme="minorHAnsi" w:cstheme="minorBidi"/>
          <w:noProof/>
          <w:sz w:val="22"/>
          <w:szCs w:val="22"/>
          <w:lang w:val="vi-VN" w:eastAsia="zh-CN"/>
        </w:rPr>
        <w:tab/>
      </w:r>
      <w:r>
        <w:rPr>
          <w:noProof/>
        </w:rPr>
        <w:t>Người dùng chưa đăng nhập</w:t>
      </w:r>
      <w:r>
        <w:rPr>
          <w:noProof/>
        </w:rPr>
        <w:tab/>
      </w:r>
      <w:r>
        <w:rPr>
          <w:noProof/>
        </w:rPr>
        <w:fldChar w:fldCharType="begin"/>
      </w:r>
      <w:r>
        <w:rPr>
          <w:noProof/>
        </w:rPr>
        <w:instrText xml:space="preserve"> PAGEREF _Toc118220730 \h </w:instrText>
      </w:r>
      <w:r>
        <w:rPr>
          <w:noProof/>
        </w:rPr>
      </w:r>
      <w:r>
        <w:rPr>
          <w:noProof/>
        </w:rPr>
        <w:fldChar w:fldCharType="separate"/>
      </w:r>
      <w:r w:rsidR="007B0B56">
        <w:rPr>
          <w:noProof/>
        </w:rPr>
        <w:t>4</w:t>
      </w:r>
      <w:r>
        <w:rPr>
          <w:noProof/>
        </w:rPr>
        <w:fldChar w:fldCharType="end"/>
      </w:r>
    </w:p>
    <w:p w14:paraId="07A652B2" w14:textId="64462B91"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2.2</w:t>
      </w:r>
      <w:r>
        <w:rPr>
          <w:rFonts w:asciiTheme="minorHAnsi" w:eastAsiaTheme="minorEastAsia" w:hAnsiTheme="minorHAnsi" w:cstheme="minorBidi"/>
          <w:noProof/>
          <w:sz w:val="22"/>
          <w:szCs w:val="22"/>
          <w:lang w:val="vi-VN" w:eastAsia="zh-CN"/>
        </w:rPr>
        <w:tab/>
      </w:r>
      <w:r>
        <w:rPr>
          <w:noProof/>
        </w:rPr>
        <w:t>Người dùng đã đăng nhập</w:t>
      </w:r>
      <w:r>
        <w:rPr>
          <w:noProof/>
        </w:rPr>
        <w:tab/>
      </w:r>
      <w:r>
        <w:rPr>
          <w:noProof/>
        </w:rPr>
        <w:fldChar w:fldCharType="begin"/>
      </w:r>
      <w:r>
        <w:rPr>
          <w:noProof/>
        </w:rPr>
        <w:instrText xml:space="preserve"> PAGEREF _Toc118220731 \h </w:instrText>
      </w:r>
      <w:r>
        <w:rPr>
          <w:noProof/>
        </w:rPr>
      </w:r>
      <w:r>
        <w:rPr>
          <w:noProof/>
        </w:rPr>
        <w:fldChar w:fldCharType="separate"/>
      </w:r>
      <w:r w:rsidR="007B0B56">
        <w:rPr>
          <w:noProof/>
        </w:rPr>
        <w:t>5</w:t>
      </w:r>
      <w:r>
        <w:rPr>
          <w:noProof/>
        </w:rPr>
        <w:fldChar w:fldCharType="end"/>
      </w:r>
    </w:p>
    <w:p w14:paraId="12BF3E73" w14:textId="37B59E1F"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2.3</w:t>
      </w:r>
      <w:r>
        <w:rPr>
          <w:rFonts w:asciiTheme="minorHAnsi" w:eastAsiaTheme="minorEastAsia" w:hAnsiTheme="minorHAnsi" w:cstheme="minorBidi"/>
          <w:noProof/>
          <w:sz w:val="22"/>
          <w:szCs w:val="22"/>
          <w:lang w:val="vi-VN" w:eastAsia="zh-CN"/>
        </w:rPr>
        <w:tab/>
      </w:r>
      <w:r>
        <w:rPr>
          <w:noProof/>
        </w:rPr>
        <w:t>Người lái xe</w:t>
      </w:r>
      <w:r>
        <w:rPr>
          <w:noProof/>
        </w:rPr>
        <w:tab/>
      </w:r>
      <w:r>
        <w:rPr>
          <w:noProof/>
        </w:rPr>
        <w:fldChar w:fldCharType="begin"/>
      </w:r>
      <w:r>
        <w:rPr>
          <w:noProof/>
        </w:rPr>
        <w:instrText xml:space="preserve"> PAGEREF _Toc118220732 \h </w:instrText>
      </w:r>
      <w:r>
        <w:rPr>
          <w:noProof/>
        </w:rPr>
      </w:r>
      <w:r>
        <w:rPr>
          <w:noProof/>
        </w:rPr>
        <w:fldChar w:fldCharType="separate"/>
      </w:r>
      <w:r w:rsidR="007B0B56">
        <w:rPr>
          <w:noProof/>
        </w:rPr>
        <w:t>5</w:t>
      </w:r>
      <w:r>
        <w:rPr>
          <w:noProof/>
        </w:rPr>
        <w:fldChar w:fldCharType="end"/>
      </w:r>
    </w:p>
    <w:p w14:paraId="4DCB75B4" w14:textId="3F8D5C38"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2.4</w:t>
      </w:r>
      <w:r>
        <w:rPr>
          <w:rFonts w:asciiTheme="minorHAnsi" w:eastAsiaTheme="minorEastAsia" w:hAnsiTheme="minorHAnsi" w:cstheme="minorBidi"/>
          <w:noProof/>
          <w:sz w:val="22"/>
          <w:szCs w:val="22"/>
          <w:lang w:val="vi-VN" w:eastAsia="zh-CN"/>
        </w:rPr>
        <w:tab/>
      </w:r>
      <w:r>
        <w:rPr>
          <w:noProof/>
        </w:rPr>
        <w:t>Người đặt xe</w:t>
      </w:r>
      <w:r>
        <w:rPr>
          <w:noProof/>
        </w:rPr>
        <w:tab/>
      </w:r>
      <w:r>
        <w:rPr>
          <w:noProof/>
        </w:rPr>
        <w:fldChar w:fldCharType="begin"/>
      </w:r>
      <w:r>
        <w:rPr>
          <w:noProof/>
        </w:rPr>
        <w:instrText xml:space="preserve"> PAGEREF _Toc118220733 \h </w:instrText>
      </w:r>
      <w:r>
        <w:rPr>
          <w:noProof/>
        </w:rPr>
      </w:r>
      <w:r>
        <w:rPr>
          <w:noProof/>
        </w:rPr>
        <w:fldChar w:fldCharType="separate"/>
      </w:r>
      <w:r w:rsidR="007B0B56">
        <w:rPr>
          <w:noProof/>
        </w:rPr>
        <w:t>5</w:t>
      </w:r>
      <w:r>
        <w:rPr>
          <w:noProof/>
        </w:rPr>
        <w:fldChar w:fldCharType="end"/>
      </w:r>
    </w:p>
    <w:p w14:paraId="116F4F83" w14:textId="0083D7C4" w:rsidR="00A60B24" w:rsidRDefault="00A60B24">
      <w:pPr>
        <w:pStyle w:val="Mucluc1"/>
        <w:tabs>
          <w:tab w:val="left" w:pos="432"/>
        </w:tabs>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Use-case Specifications (Đặc tả use-case)</w:t>
      </w:r>
      <w:r>
        <w:rPr>
          <w:noProof/>
        </w:rPr>
        <w:tab/>
      </w:r>
      <w:r>
        <w:rPr>
          <w:noProof/>
        </w:rPr>
        <w:fldChar w:fldCharType="begin"/>
      </w:r>
      <w:r>
        <w:rPr>
          <w:noProof/>
        </w:rPr>
        <w:instrText xml:space="preserve"> PAGEREF _Toc118220734 \h </w:instrText>
      </w:r>
      <w:r>
        <w:rPr>
          <w:noProof/>
        </w:rPr>
      </w:r>
      <w:r>
        <w:rPr>
          <w:noProof/>
        </w:rPr>
        <w:fldChar w:fldCharType="separate"/>
      </w:r>
      <w:r w:rsidR="007B0B56">
        <w:rPr>
          <w:noProof/>
        </w:rPr>
        <w:t>6</w:t>
      </w:r>
      <w:r>
        <w:rPr>
          <w:noProof/>
        </w:rPr>
        <w:fldChar w:fldCharType="end"/>
      </w:r>
    </w:p>
    <w:p w14:paraId="764A1540" w14:textId="5F6E3178"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3.1</w:t>
      </w:r>
      <w:r>
        <w:rPr>
          <w:rFonts w:asciiTheme="minorHAnsi" w:eastAsiaTheme="minorEastAsia" w:hAnsiTheme="minorHAnsi" w:cstheme="minorBidi"/>
          <w:noProof/>
          <w:sz w:val="22"/>
          <w:szCs w:val="22"/>
          <w:lang w:val="vi-VN" w:eastAsia="zh-CN"/>
        </w:rPr>
        <w:tab/>
      </w:r>
      <w:r>
        <w:rPr>
          <w:noProof/>
        </w:rPr>
        <w:t>Use-case: Đặt chuyến xe</w:t>
      </w:r>
      <w:r>
        <w:rPr>
          <w:noProof/>
        </w:rPr>
        <w:tab/>
      </w:r>
      <w:r>
        <w:rPr>
          <w:noProof/>
        </w:rPr>
        <w:fldChar w:fldCharType="begin"/>
      </w:r>
      <w:r>
        <w:rPr>
          <w:noProof/>
        </w:rPr>
        <w:instrText xml:space="preserve"> PAGEREF _Toc118220735 \h </w:instrText>
      </w:r>
      <w:r>
        <w:rPr>
          <w:noProof/>
        </w:rPr>
      </w:r>
      <w:r>
        <w:rPr>
          <w:noProof/>
        </w:rPr>
        <w:fldChar w:fldCharType="separate"/>
      </w:r>
      <w:r w:rsidR="007B0B56">
        <w:rPr>
          <w:noProof/>
        </w:rPr>
        <w:t>6</w:t>
      </w:r>
      <w:r>
        <w:rPr>
          <w:noProof/>
        </w:rPr>
        <w:fldChar w:fldCharType="end"/>
      </w:r>
    </w:p>
    <w:p w14:paraId="131E2F17" w14:textId="5F7AEFAD" w:rsidR="00A60B24" w:rsidRDefault="00A60B24">
      <w:pPr>
        <w:pStyle w:val="Mucluc2"/>
        <w:tabs>
          <w:tab w:val="left" w:pos="1000"/>
        </w:tabs>
        <w:rPr>
          <w:rFonts w:asciiTheme="minorHAnsi" w:eastAsiaTheme="minorEastAsia" w:hAnsiTheme="minorHAnsi" w:cstheme="minorBidi"/>
          <w:noProof/>
          <w:sz w:val="22"/>
          <w:szCs w:val="22"/>
          <w:lang w:val="vi-VN" w:eastAsia="zh-CN"/>
        </w:rPr>
      </w:pPr>
      <w:r w:rsidRPr="00A5334D">
        <w:rPr>
          <w:noProof/>
          <w:lang w:val="vi-VN"/>
        </w:rPr>
        <w:t>3.2</w:t>
      </w:r>
      <w:r>
        <w:rPr>
          <w:rFonts w:asciiTheme="minorHAnsi" w:eastAsiaTheme="minorEastAsia" w:hAnsiTheme="minorHAnsi" w:cstheme="minorBidi"/>
          <w:noProof/>
          <w:sz w:val="22"/>
          <w:szCs w:val="22"/>
          <w:lang w:val="vi-VN" w:eastAsia="zh-CN"/>
        </w:rPr>
        <w:tab/>
      </w:r>
      <w:r>
        <w:rPr>
          <w:noProof/>
        </w:rPr>
        <w:t>Use-case: Tạo chuyến xe</w:t>
      </w:r>
      <w:r>
        <w:rPr>
          <w:noProof/>
        </w:rPr>
        <w:tab/>
      </w:r>
      <w:r>
        <w:rPr>
          <w:noProof/>
        </w:rPr>
        <w:fldChar w:fldCharType="begin"/>
      </w:r>
      <w:r>
        <w:rPr>
          <w:noProof/>
        </w:rPr>
        <w:instrText xml:space="preserve"> PAGEREF _Toc118220736 \h </w:instrText>
      </w:r>
      <w:r>
        <w:rPr>
          <w:noProof/>
        </w:rPr>
      </w:r>
      <w:r>
        <w:rPr>
          <w:noProof/>
        </w:rPr>
        <w:fldChar w:fldCharType="separate"/>
      </w:r>
      <w:r w:rsidR="007B0B56">
        <w:rPr>
          <w:noProof/>
        </w:rPr>
        <w:t>6</w:t>
      </w:r>
      <w:r>
        <w:rPr>
          <w:noProof/>
        </w:rPr>
        <w:fldChar w:fldCharType="end"/>
      </w:r>
    </w:p>
    <w:p w14:paraId="08013C22" w14:textId="46D00D22"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3.3</w:t>
      </w:r>
      <w:r>
        <w:rPr>
          <w:rFonts w:asciiTheme="minorHAnsi" w:eastAsiaTheme="minorEastAsia" w:hAnsiTheme="minorHAnsi" w:cstheme="minorBidi"/>
          <w:noProof/>
          <w:sz w:val="22"/>
          <w:szCs w:val="22"/>
          <w:lang w:val="vi-VN" w:eastAsia="zh-CN"/>
        </w:rPr>
        <w:tab/>
      </w:r>
      <w:r>
        <w:rPr>
          <w:noProof/>
        </w:rPr>
        <w:t>Use-case: Xác nhận chuyến xe</w:t>
      </w:r>
      <w:r>
        <w:rPr>
          <w:noProof/>
        </w:rPr>
        <w:tab/>
      </w:r>
      <w:r>
        <w:rPr>
          <w:noProof/>
        </w:rPr>
        <w:fldChar w:fldCharType="begin"/>
      </w:r>
      <w:r>
        <w:rPr>
          <w:noProof/>
        </w:rPr>
        <w:instrText xml:space="preserve"> PAGEREF _Toc118220737 \h </w:instrText>
      </w:r>
      <w:r>
        <w:rPr>
          <w:noProof/>
        </w:rPr>
      </w:r>
      <w:r>
        <w:rPr>
          <w:noProof/>
        </w:rPr>
        <w:fldChar w:fldCharType="separate"/>
      </w:r>
      <w:r w:rsidR="007B0B56">
        <w:rPr>
          <w:noProof/>
        </w:rPr>
        <w:t>7</w:t>
      </w:r>
      <w:r>
        <w:rPr>
          <w:noProof/>
        </w:rPr>
        <w:fldChar w:fldCharType="end"/>
      </w:r>
    </w:p>
    <w:p w14:paraId="326C8F5D" w14:textId="7F7873FB" w:rsidR="00A60B24" w:rsidRDefault="00A60B24">
      <w:pPr>
        <w:pStyle w:val="Mucluc1"/>
        <w:tabs>
          <w:tab w:val="left" w:pos="432"/>
        </w:tabs>
        <w:rPr>
          <w:rFonts w:asciiTheme="minorHAnsi" w:eastAsiaTheme="minorEastAsia" w:hAnsiTheme="minorHAnsi" w:cstheme="minorBidi"/>
          <w:noProof/>
          <w:sz w:val="22"/>
          <w:szCs w:val="22"/>
          <w:lang w:val="vi-VN" w:eastAsia="zh-CN"/>
        </w:rPr>
      </w:pPr>
      <w:r w:rsidRPr="00A5334D">
        <w:rPr>
          <w:noProof/>
          <w:lang w:val="vi-VN"/>
        </w:rPr>
        <w:t>4.</w:t>
      </w:r>
      <w:r>
        <w:rPr>
          <w:rFonts w:asciiTheme="minorHAnsi" w:eastAsiaTheme="minorEastAsia" w:hAnsiTheme="minorHAnsi" w:cstheme="minorBidi"/>
          <w:noProof/>
          <w:sz w:val="22"/>
          <w:szCs w:val="22"/>
          <w:lang w:val="vi-VN" w:eastAsia="zh-CN"/>
        </w:rPr>
        <w:tab/>
      </w:r>
      <w:r w:rsidRPr="00A5334D">
        <w:rPr>
          <w:noProof/>
          <w:lang w:val="vi-VN"/>
        </w:rPr>
        <w:t>Tóm tắt kỹ thuật phân tích người dùng</w:t>
      </w:r>
      <w:r>
        <w:rPr>
          <w:noProof/>
        </w:rPr>
        <w:tab/>
      </w:r>
      <w:r>
        <w:rPr>
          <w:noProof/>
        </w:rPr>
        <w:fldChar w:fldCharType="begin"/>
      </w:r>
      <w:r>
        <w:rPr>
          <w:noProof/>
        </w:rPr>
        <w:instrText xml:space="preserve"> PAGEREF _Toc118220738 \h </w:instrText>
      </w:r>
      <w:r>
        <w:rPr>
          <w:noProof/>
        </w:rPr>
      </w:r>
      <w:r>
        <w:rPr>
          <w:noProof/>
        </w:rPr>
        <w:fldChar w:fldCharType="separate"/>
      </w:r>
      <w:r w:rsidR="007B0B56">
        <w:rPr>
          <w:noProof/>
        </w:rPr>
        <w:t>8</w:t>
      </w:r>
      <w:r>
        <w:rPr>
          <w:noProof/>
        </w:rPr>
        <w:fldChar w:fldCharType="end"/>
      </w:r>
    </w:p>
    <w:p w14:paraId="09C4A04E" w14:textId="4CADF983"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4.1</w:t>
      </w:r>
      <w:r>
        <w:rPr>
          <w:rFonts w:asciiTheme="minorHAnsi" w:eastAsiaTheme="minorEastAsia" w:hAnsiTheme="minorHAnsi" w:cstheme="minorBidi"/>
          <w:noProof/>
          <w:sz w:val="22"/>
          <w:szCs w:val="22"/>
          <w:lang w:val="vi-VN" w:eastAsia="zh-CN"/>
        </w:rPr>
        <w:tab/>
      </w:r>
      <w:r>
        <w:rPr>
          <w:noProof/>
        </w:rPr>
        <w:t>Phỏng vấn</w:t>
      </w:r>
      <w:r>
        <w:rPr>
          <w:noProof/>
        </w:rPr>
        <w:tab/>
      </w:r>
      <w:r>
        <w:rPr>
          <w:noProof/>
        </w:rPr>
        <w:fldChar w:fldCharType="begin"/>
      </w:r>
      <w:r>
        <w:rPr>
          <w:noProof/>
        </w:rPr>
        <w:instrText xml:space="preserve"> PAGEREF _Toc118220739 \h </w:instrText>
      </w:r>
      <w:r>
        <w:rPr>
          <w:noProof/>
        </w:rPr>
      </w:r>
      <w:r>
        <w:rPr>
          <w:noProof/>
        </w:rPr>
        <w:fldChar w:fldCharType="separate"/>
      </w:r>
      <w:r w:rsidR="007B0B56">
        <w:rPr>
          <w:noProof/>
        </w:rPr>
        <w:t>8</w:t>
      </w:r>
      <w:r>
        <w:rPr>
          <w:noProof/>
        </w:rPr>
        <w:fldChar w:fldCharType="end"/>
      </w:r>
    </w:p>
    <w:p w14:paraId="574688AE" w14:textId="33772AB2" w:rsidR="00A60B24" w:rsidRDefault="00A60B24">
      <w:pPr>
        <w:pStyle w:val="Mucluc3"/>
        <w:rPr>
          <w:rFonts w:asciiTheme="minorHAnsi" w:eastAsiaTheme="minorEastAsia" w:hAnsiTheme="minorHAnsi" w:cstheme="minorBidi"/>
          <w:noProof/>
          <w:sz w:val="22"/>
          <w:szCs w:val="22"/>
          <w:lang w:val="vi-VN" w:eastAsia="zh-CN"/>
        </w:rPr>
      </w:pPr>
      <w:r>
        <w:rPr>
          <w:noProof/>
        </w:rPr>
        <w:t>4.1.1</w:t>
      </w:r>
      <w:r>
        <w:rPr>
          <w:rFonts w:asciiTheme="minorHAnsi" w:eastAsiaTheme="minorEastAsia" w:hAnsiTheme="minorHAnsi" w:cstheme="minorBidi"/>
          <w:noProof/>
          <w:sz w:val="22"/>
          <w:szCs w:val="22"/>
          <w:lang w:val="vi-VN" w:eastAsia="zh-CN"/>
        </w:rPr>
        <w:tab/>
      </w:r>
      <w:r>
        <w:rPr>
          <w:noProof/>
        </w:rPr>
        <w:t>Quá trình</w:t>
      </w:r>
      <w:r>
        <w:rPr>
          <w:noProof/>
        </w:rPr>
        <w:tab/>
      </w:r>
      <w:r>
        <w:rPr>
          <w:noProof/>
        </w:rPr>
        <w:fldChar w:fldCharType="begin"/>
      </w:r>
      <w:r>
        <w:rPr>
          <w:noProof/>
        </w:rPr>
        <w:instrText xml:space="preserve"> PAGEREF _Toc118220740 \h </w:instrText>
      </w:r>
      <w:r>
        <w:rPr>
          <w:noProof/>
        </w:rPr>
      </w:r>
      <w:r>
        <w:rPr>
          <w:noProof/>
        </w:rPr>
        <w:fldChar w:fldCharType="separate"/>
      </w:r>
      <w:r w:rsidR="007B0B56">
        <w:rPr>
          <w:noProof/>
        </w:rPr>
        <w:t>8</w:t>
      </w:r>
      <w:r>
        <w:rPr>
          <w:noProof/>
        </w:rPr>
        <w:fldChar w:fldCharType="end"/>
      </w:r>
    </w:p>
    <w:p w14:paraId="47F66BD4" w14:textId="0E033946" w:rsidR="00A60B24" w:rsidRDefault="00A60B24">
      <w:pPr>
        <w:pStyle w:val="Mucluc3"/>
        <w:rPr>
          <w:rFonts w:asciiTheme="minorHAnsi" w:eastAsiaTheme="minorEastAsia" w:hAnsiTheme="minorHAnsi" w:cstheme="minorBidi"/>
          <w:noProof/>
          <w:sz w:val="22"/>
          <w:szCs w:val="22"/>
          <w:lang w:val="vi-VN" w:eastAsia="zh-CN"/>
        </w:rPr>
      </w:pPr>
      <w:r>
        <w:rPr>
          <w:noProof/>
        </w:rPr>
        <w:t>4.1.2</w:t>
      </w:r>
      <w:r>
        <w:rPr>
          <w:rFonts w:asciiTheme="minorHAnsi" w:eastAsiaTheme="minorEastAsia" w:hAnsiTheme="minorHAnsi" w:cstheme="minorBidi"/>
          <w:noProof/>
          <w:sz w:val="22"/>
          <w:szCs w:val="22"/>
          <w:lang w:val="vi-VN" w:eastAsia="zh-CN"/>
        </w:rPr>
        <w:tab/>
      </w:r>
      <w:r>
        <w:rPr>
          <w:noProof/>
        </w:rPr>
        <w:t>Kết quả</w:t>
      </w:r>
      <w:r>
        <w:rPr>
          <w:noProof/>
        </w:rPr>
        <w:tab/>
      </w:r>
      <w:r>
        <w:rPr>
          <w:noProof/>
        </w:rPr>
        <w:fldChar w:fldCharType="begin"/>
      </w:r>
      <w:r>
        <w:rPr>
          <w:noProof/>
        </w:rPr>
        <w:instrText xml:space="preserve"> PAGEREF _Toc118220741 \h </w:instrText>
      </w:r>
      <w:r>
        <w:rPr>
          <w:noProof/>
        </w:rPr>
      </w:r>
      <w:r>
        <w:rPr>
          <w:noProof/>
        </w:rPr>
        <w:fldChar w:fldCharType="separate"/>
      </w:r>
      <w:r w:rsidR="007B0B56">
        <w:rPr>
          <w:noProof/>
        </w:rPr>
        <w:t>8</w:t>
      </w:r>
      <w:r>
        <w:rPr>
          <w:noProof/>
        </w:rPr>
        <w:fldChar w:fldCharType="end"/>
      </w:r>
    </w:p>
    <w:p w14:paraId="53937E14" w14:textId="4BCECD29" w:rsidR="00A60B24" w:rsidRDefault="00A60B24">
      <w:pPr>
        <w:pStyle w:val="Mucluc2"/>
        <w:tabs>
          <w:tab w:val="left" w:pos="1000"/>
        </w:tabs>
        <w:rPr>
          <w:rFonts w:asciiTheme="minorHAnsi" w:eastAsiaTheme="minorEastAsia" w:hAnsiTheme="minorHAnsi" w:cstheme="minorBidi"/>
          <w:noProof/>
          <w:sz w:val="22"/>
          <w:szCs w:val="22"/>
          <w:lang w:val="vi-VN" w:eastAsia="zh-CN"/>
        </w:rPr>
      </w:pPr>
      <w:r>
        <w:rPr>
          <w:noProof/>
        </w:rPr>
        <w:t>4.2</w:t>
      </w:r>
      <w:r>
        <w:rPr>
          <w:rFonts w:asciiTheme="minorHAnsi" w:eastAsiaTheme="minorEastAsia" w:hAnsiTheme="minorHAnsi" w:cstheme="minorBidi"/>
          <w:noProof/>
          <w:sz w:val="22"/>
          <w:szCs w:val="22"/>
          <w:lang w:val="vi-VN" w:eastAsia="zh-CN"/>
        </w:rPr>
        <w:tab/>
      </w:r>
      <w:r>
        <w:rPr>
          <w:noProof/>
        </w:rPr>
        <w:t>Quan sát người dùng</w:t>
      </w:r>
      <w:r>
        <w:rPr>
          <w:noProof/>
        </w:rPr>
        <w:tab/>
      </w:r>
      <w:r>
        <w:rPr>
          <w:noProof/>
        </w:rPr>
        <w:fldChar w:fldCharType="begin"/>
      </w:r>
      <w:r>
        <w:rPr>
          <w:noProof/>
        </w:rPr>
        <w:instrText xml:space="preserve"> PAGEREF _Toc118220742 \h </w:instrText>
      </w:r>
      <w:r>
        <w:rPr>
          <w:noProof/>
        </w:rPr>
      </w:r>
      <w:r>
        <w:rPr>
          <w:noProof/>
        </w:rPr>
        <w:fldChar w:fldCharType="separate"/>
      </w:r>
      <w:r w:rsidR="007B0B56">
        <w:rPr>
          <w:noProof/>
        </w:rPr>
        <w:t>8</w:t>
      </w:r>
      <w:r>
        <w:rPr>
          <w:noProof/>
        </w:rPr>
        <w:fldChar w:fldCharType="end"/>
      </w:r>
    </w:p>
    <w:p w14:paraId="5C58ABD7" w14:textId="694FEF65" w:rsidR="00A60B24" w:rsidRDefault="00A60B24">
      <w:pPr>
        <w:pStyle w:val="Mucluc3"/>
        <w:rPr>
          <w:rFonts w:asciiTheme="minorHAnsi" w:eastAsiaTheme="minorEastAsia" w:hAnsiTheme="minorHAnsi" w:cstheme="minorBidi"/>
          <w:noProof/>
          <w:sz w:val="22"/>
          <w:szCs w:val="22"/>
          <w:lang w:val="vi-VN" w:eastAsia="zh-CN"/>
        </w:rPr>
      </w:pPr>
      <w:r>
        <w:rPr>
          <w:noProof/>
        </w:rPr>
        <w:t>4.2.1</w:t>
      </w:r>
      <w:r>
        <w:rPr>
          <w:rFonts w:asciiTheme="minorHAnsi" w:eastAsiaTheme="minorEastAsia" w:hAnsiTheme="minorHAnsi" w:cstheme="minorBidi"/>
          <w:noProof/>
          <w:sz w:val="22"/>
          <w:szCs w:val="22"/>
          <w:lang w:val="vi-VN" w:eastAsia="zh-CN"/>
        </w:rPr>
        <w:tab/>
      </w:r>
      <w:r>
        <w:rPr>
          <w:noProof/>
        </w:rPr>
        <w:t>Quá trình</w:t>
      </w:r>
      <w:r>
        <w:rPr>
          <w:noProof/>
        </w:rPr>
        <w:tab/>
      </w:r>
      <w:r>
        <w:rPr>
          <w:noProof/>
        </w:rPr>
        <w:fldChar w:fldCharType="begin"/>
      </w:r>
      <w:r>
        <w:rPr>
          <w:noProof/>
        </w:rPr>
        <w:instrText xml:space="preserve"> PAGEREF _Toc118220743 \h </w:instrText>
      </w:r>
      <w:r>
        <w:rPr>
          <w:noProof/>
        </w:rPr>
      </w:r>
      <w:r>
        <w:rPr>
          <w:noProof/>
        </w:rPr>
        <w:fldChar w:fldCharType="separate"/>
      </w:r>
      <w:r w:rsidR="007B0B56">
        <w:rPr>
          <w:noProof/>
        </w:rPr>
        <w:t>8</w:t>
      </w:r>
      <w:r>
        <w:rPr>
          <w:noProof/>
        </w:rPr>
        <w:fldChar w:fldCharType="end"/>
      </w:r>
    </w:p>
    <w:p w14:paraId="50C54A7F" w14:textId="25E2A147" w:rsidR="00A60B24" w:rsidRDefault="00A60B24">
      <w:pPr>
        <w:pStyle w:val="Mucluc3"/>
        <w:rPr>
          <w:rFonts w:asciiTheme="minorHAnsi" w:eastAsiaTheme="minorEastAsia" w:hAnsiTheme="minorHAnsi" w:cstheme="minorBidi"/>
          <w:noProof/>
          <w:sz w:val="22"/>
          <w:szCs w:val="22"/>
          <w:lang w:val="vi-VN" w:eastAsia="zh-CN"/>
        </w:rPr>
      </w:pPr>
      <w:r>
        <w:rPr>
          <w:noProof/>
        </w:rPr>
        <w:t>4.2.2</w:t>
      </w:r>
      <w:r>
        <w:rPr>
          <w:rFonts w:asciiTheme="minorHAnsi" w:eastAsiaTheme="minorEastAsia" w:hAnsiTheme="minorHAnsi" w:cstheme="minorBidi"/>
          <w:noProof/>
          <w:sz w:val="22"/>
          <w:szCs w:val="22"/>
          <w:lang w:val="vi-VN" w:eastAsia="zh-CN"/>
        </w:rPr>
        <w:tab/>
      </w:r>
      <w:r>
        <w:rPr>
          <w:noProof/>
        </w:rPr>
        <w:t>Kết quả</w:t>
      </w:r>
      <w:r>
        <w:rPr>
          <w:noProof/>
        </w:rPr>
        <w:tab/>
      </w:r>
      <w:r>
        <w:rPr>
          <w:noProof/>
        </w:rPr>
        <w:fldChar w:fldCharType="begin"/>
      </w:r>
      <w:r>
        <w:rPr>
          <w:noProof/>
        </w:rPr>
        <w:instrText xml:space="preserve"> PAGEREF _Toc118220744 \h </w:instrText>
      </w:r>
      <w:r>
        <w:rPr>
          <w:noProof/>
        </w:rPr>
      </w:r>
      <w:r>
        <w:rPr>
          <w:noProof/>
        </w:rPr>
        <w:fldChar w:fldCharType="separate"/>
      </w:r>
      <w:r w:rsidR="007B0B56">
        <w:rPr>
          <w:noProof/>
        </w:rPr>
        <w:t>8</w:t>
      </w:r>
      <w:r>
        <w:rPr>
          <w:noProof/>
        </w:rPr>
        <w:fldChar w:fldCharType="end"/>
      </w:r>
    </w:p>
    <w:p w14:paraId="756B08C0" w14:textId="3BC7B97D" w:rsidR="00507273" w:rsidRDefault="00630073">
      <w:pPr>
        <w:pStyle w:val="Tiu"/>
      </w:pPr>
      <w:r>
        <w:fldChar w:fldCharType="end"/>
      </w:r>
    </w:p>
    <w:p w14:paraId="18722C11" w14:textId="452C6946" w:rsidR="009C307A" w:rsidRPr="00507273" w:rsidRDefault="00507273" w:rsidP="00507273">
      <w:pPr>
        <w:widowControl/>
        <w:spacing w:line="240" w:lineRule="auto"/>
        <w:rPr>
          <w:rFonts w:ascii="Arial" w:hAnsi="Arial"/>
          <w:b/>
          <w:sz w:val="36"/>
        </w:rPr>
      </w:pPr>
      <w:r>
        <w:br w:type="page"/>
      </w:r>
    </w:p>
    <w:p w14:paraId="6A954805" w14:textId="4FB5BD17" w:rsidR="004E3DCC" w:rsidRDefault="004E3DCC" w:rsidP="00E0092A">
      <w:pPr>
        <w:pStyle w:val="u1"/>
      </w:pPr>
      <w:bookmarkStart w:id="0" w:name="_Toc118147853"/>
      <w:bookmarkStart w:id="1" w:name="_Toc118220728"/>
      <w:r>
        <w:lastRenderedPageBreak/>
        <w:t>Use-case Model</w:t>
      </w:r>
      <w:r w:rsidR="005B7774">
        <w:t xml:space="preserve"> (Mô hình use-case)</w:t>
      </w:r>
      <w:bookmarkEnd w:id="0"/>
      <w:bookmarkEnd w:id="1"/>
    </w:p>
    <w:p w14:paraId="15154E92" w14:textId="7ED95CFD" w:rsidR="004E3DCC" w:rsidRDefault="001E211C" w:rsidP="004078A2">
      <w:pPr>
        <w:jc w:val="center"/>
      </w:pPr>
      <w:r>
        <w:rPr>
          <w:noProof/>
        </w:rPr>
        <w:drawing>
          <wp:inline distT="0" distB="0" distL="0" distR="0" wp14:anchorId="73D16206" wp14:editId="04C61558">
            <wp:extent cx="5943600" cy="46088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inline>
        </w:drawing>
      </w:r>
    </w:p>
    <w:p w14:paraId="6D73FDB2" w14:textId="77777777" w:rsidR="004E3DCC" w:rsidRDefault="004E3DCC" w:rsidP="004E3DCC"/>
    <w:p w14:paraId="26795281" w14:textId="310E6666" w:rsidR="002403B9" w:rsidRDefault="002403B9" w:rsidP="00876F9C">
      <w:pPr>
        <w:pStyle w:val="u1"/>
      </w:pPr>
      <w:bookmarkStart w:id="2" w:name="_Toc118147854"/>
      <w:bookmarkStart w:id="3" w:name="_Toc118220729"/>
      <w:r>
        <w:t>Mô tả Actor</w:t>
      </w:r>
      <w:bookmarkEnd w:id="2"/>
      <w:bookmarkEnd w:id="3"/>
    </w:p>
    <w:p w14:paraId="036FC364" w14:textId="63F8CABF" w:rsidR="002403B9" w:rsidRDefault="00FC6BB9" w:rsidP="002403B9">
      <w:pPr>
        <w:pStyle w:val="u2"/>
      </w:pPr>
      <w:bookmarkStart w:id="4" w:name="_Toc118147855"/>
      <w:bookmarkStart w:id="5" w:name="_Toc118220730"/>
      <w:r>
        <w:t>Người dùng chưa đăng nhập</w:t>
      </w:r>
      <w:bookmarkEnd w:id="4"/>
      <w:bookmarkEnd w:id="5"/>
    </w:p>
    <w:p w14:paraId="0C791A3E" w14:textId="77777777" w:rsidR="006C5753" w:rsidRPr="006C5753" w:rsidRDefault="006C5753" w:rsidP="006C5753"/>
    <w:tbl>
      <w:tblPr>
        <w:tblStyle w:val="LiBang"/>
        <w:tblW w:w="0" w:type="auto"/>
        <w:tblCellMar>
          <w:top w:w="43" w:type="dxa"/>
          <w:bottom w:w="43" w:type="dxa"/>
        </w:tblCellMar>
        <w:tblLook w:val="04A0" w:firstRow="1" w:lastRow="0" w:firstColumn="1" w:lastColumn="0" w:noHBand="0" w:noVBand="1"/>
      </w:tblPr>
      <w:tblGrid>
        <w:gridCol w:w="2155"/>
        <w:gridCol w:w="7195"/>
      </w:tblGrid>
      <w:tr w:rsidR="00131333" w14:paraId="1476DD7C" w14:textId="77777777" w:rsidTr="006C5753">
        <w:tc>
          <w:tcPr>
            <w:tcW w:w="2155" w:type="dxa"/>
          </w:tcPr>
          <w:p w14:paraId="64B660C3" w14:textId="092CBEFD" w:rsidR="00131333" w:rsidRPr="00AC35E5" w:rsidRDefault="00131333" w:rsidP="00131333">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14:paraId="43AB0F4D" w14:textId="39F6A0C0" w:rsidR="00131333" w:rsidRPr="00AC35E5" w:rsidRDefault="006C5753" w:rsidP="00737405">
            <w:pPr>
              <w:rPr>
                <w:rFonts w:ascii="Times New Roman" w:hAnsi="Times New Roman" w:cs="Times New Roman"/>
                <w:sz w:val="20"/>
                <w:szCs w:val="20"/>
              </w:rPr>
            </w:pPr>
            <w:r w:rsidRPr="00AC35E5">
              <w:rPr>
                <w:rFonts w:ascii="Times New Roman" w:hAnsi="Times New Roman" w:cs="Times New Roman"/>
                <w:sz w:val="20"/>
                <w:szCs w:val="20"/>
              </w:rPr>
              <w:t>Người dùng chưa đăng nhập</w:t>
            </w:r>
          </w:p>
        </w:tc>
      </w:tr>
      <w:tr w:rsidR="00131333" w14:paraId="0749CFB6" w14:textId="77777777" w:rsidTr="006C5753">
        <w:tc>
          <w:tcPr>
            <w:tcW w:w="2155" w:type="dxa"/>
          </w:tcPr>
          <w:p w14:paraId="2F1B8FBA" w14:textId="7A0191A5" w:rsidR="00131333" w:rsidRPr="00AC35E5" w:rsidRDefault="00F35BEA" w:rsidP="00737405">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14:paraId="4F659674" w14:textId="1FD61D57" w:rsidR="00131333" w:rsidRPr="00AC35E5" w:rsidRDefault="006C5753" w:rsidP="00737405">
            <w:pPr>
              <w:rPr>
                <w:rFonts w:ascii="Times New Roman" w:hAnsi="Times New Roman" w:cs="Times New Roman"/>
                <w:sz w:val="20"/>
                <w:szCs w:val="20"/>
              </w:rPr>
            </w:pPr>
            <w:r w:rsidRPr="00AC35E5">
              <w:rPr>
                <w:rFonts w:ascii="Times New Roman" w:hAnsi="Times New Roman" w:cs="Times New Roman"/>
                <w:sz w:val="20"/>
                <w:szCs w:val="20"/>
              </w:rPr>
              <w:t>Là ngườ</w:t>
            </w:r>
            <w:r w:rsidR="001B7FC3" w:rsidRPr="00AC35E5">
              <w:rPr>
                <w:rFonts w:ascii="Times New Roman" w:hAnsi="Times New Roman" w:cs="Times New Roman"/>
                <w:sz w:val="20"/>
                <w:szCs w:val="20"/>
              </w:rPr>
              <w:t>i trực tiếp sử dụng ứng dụng, tuy nhiên họ chưa đăng nhập</w:t>
            </w:r>
            <w:r w:rsidR="00A17253" w:rsidRPr="00AC35E5">
              <w:rPr>
                <w:rFonts w:ascii="Times New Roman" w:hAnsi="Times New Roman" w:cs="Times New Roman"/>
                <w:sz w:val="20"/>
                <w:szCs w:val="20"/>
              </w:rPr>
              <w:t xml:space="preserve"> hoặc đăng ký nên chưa thể sử dụng các dịch vụ mà ứng dụng cung cấp.</w:t>
            </w:r>
          </w:p>
        </w:tc>
      </w:tr>
      <w:tr w:rsidR="00131333" w14:paraId="5E3DD04E" w14:textId="77777777" w:rsidTr="006C5753">
        <w:tc>
          <w:tcPr>
            <w:tcW w:w="2155" w:type="dxa"/>
          </w:tcPr>
          <w:p w14:paraId="35B23E5A" w14:textId="19862CF4" w:rsidR="00131333" w:rsidRPr="00AC35E5" w:rsidRDefault="00FA4355" w:rsidP="00737405">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14:paraId="041455D1" w14:textId="77777777" w:rsidR="00131333" w:rsidRPr="00AC35E5" w:rsidRDefault="00AE1902"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14:paraId="057D9E98" w14:textId="2AFDD9B3" w:rsidR="00AE1902" w:rsidRPr="00AC35E5" w:rsidRDefault="00AE1902"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996CCF">
              <w:rPr>
                <w:rFonts w:ascii="Times New Roman" w:hAnsi="Times New Roman" w:cs="Times New Roman"/>
                <w:sz w:val="20"/>
                <w:szCs w:val="20"/>
              </w:rPr>
              <w:t>2</w:t>
            </w:r>
          </w:p>
          <w:p w14:paraId="502AB951" w14:textId="77777777" w:rsidR="00AE1902" w:rsidRPr="00AC35E5" w:rsidRDefault="005A0857"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14:paraId="7AA740C0" w14:textId="77777777" w:rsidR="00B52D48" w:rsidRPr="00AC35E5" w:rsidRDefault="003550C7"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14:paraId="5E818B43" w14:textId="77777777" w:rsidR="003550C7" w:rsidRPr="00AC35E5" w:rsidRDefault="003550C7"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 xml:space="preserve">Trình độ giáo dục: </w:t>
            </w:r>
            <w:r w:rsidR="00DC6FD5" w:rsidRPr="00AC35E5">
              <w:rPr>
                <w:rFonts w:ascii="Times New Roman" w:hAnsi="Times New Roman" w:cs="Times New Roman"/>
                <w:sz w:val="20"/>
                <w:szCs w:val="20"/>
              </w:rPr>
              <w:t xml:space="preserve">ít nhất </w:t>
            </w:r>
            <w:r w:rsidR="006617DB" w:rsidRPr="00AC35E5">
              <w:rPr>
                <w:rFonts w:ascii="Times New Roman" w:hAnsi="Times New Roman" w:cs="Times New Roman"/>
                <w:sz w:val="20"/>
                <w:szCs w:val="20"/>
              </w:rPr>
              <w:t xml:space="preserve">tốt nghiệp cấp </w:t>
            </w:r>
            <w:r w:rsidR="00DC6FD5" w:rsidRPr="00AC35E5">
              <w:rPr>
                <w:rFonts w:ascii="Times New Roman" w:hAnsi="Times New Roman" w:cs="Times New Roman"/>
                <w:sz w:val="20"/>
                <w:szCs w:val="20"/>
              </w:rPr>
              <w:t>3</w:t>
            </w:r>
          </w:p>
          <w:p w14:paraId="50ABEC1D" w14:textId="77777777" w:rsidR="00DC6FD5" w:rsidRPr="00AC35E5" w:rsidRDefault="00436DB7"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Tần suất </w:t>
            </w:r>
            <w:r w:rsidR="00514BE7" w:rsidRPr="00AC35E5">
              <w:rPr>
                <w:rFonts w:ascii="Times New Roman" w:hAnsi="Times New Roman" w:cs="Times New Roman"/>
                <w:sz w:val="20"/>
                <w:szCs w:val="20"/>
              </w:rPr>
              <w:t xml:space="preserve">sử dụng </w:t>
            </w:r>
            <w:r w:rsidR="00E940E5" w:rsidRPr="00AC35E5">
              <w:rPr>
                <w:rFonts w:ascii="Times New Roman" w:hAnsi="Times New Roman" w:cs="Times New Roman"/>
                <w:sz w:val="20"/>
                <w:szCs w:val="20"/>
              </w:rPr>
              <w:t>thiết bị điện tử: mỗi ngày</w:t>
            </w:r>
          </w:p>
          <w:p w14:paraId="120ED63E" w14:textId="57CB287C" w:rsidR="00131333" w:rsidRPr="00AC35E5" w:rsidRDefault="00B21D2B" w:rsidP="001E6D2F">
            <w:pPr>
              <w:pStyle w:val="oancuaDanhsac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Động lực sử dụng ứng dụng: </w:t>
            </w:r>
            <w:r w:rsidR="00490661" w:rsidRPr="00AC35E5">
              <w:rPr>
                <w:rFonts w:ascii="Times New Roman" w:hAnsi="Times New Roman" w:cs="Times New Roman"/>
                <w:sz w:val="20"/>
                <w:szCs w:val="20"/>
              </w:rPr>
              <w:t>tìm người để đi nhờ xe, tìm người chia sẻ tiền xăng</w:t>
            </w:r>
          </w:p>
        </w:tc>
      </w:tr>
      <w:tr w:rsidR="00131333" w14:paraId="5A0ACE8C" w14:textId="77777777" w:rsidTr="006C5753">
        <w:tc>
          <w:tcPr>
            <w:tcW w:w="2155" w:type="dxa"/>
          </w:tcPr>
          <w:p w14:paraId="046D1AA1" w14:textId="4EF07153" w:rsidR="00131333" w:rsidRPr="00AC35E5" w:rsidRDefault="00BB130E" w:rsidP="00737405">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14:paraId="68A3413E" w14:textId="227A962F" w:rsidR="00131333" w:rsidRPr="00AC35E5" w:rsidRDefault="00DC047D" w:rsidP="00737405">
            <w:pPr>
              <w:rPr>
                <w:rFonts w:ascii="Times New Roman" w:hAnsi="Times New Roman" w:cs="Times New Roman"/>
                <w:sz w:val="20"/>
                <w:szCs w:val="20"/>
              </w:rPr>
            </w:pPr>
            <w:r w:rsidRPr="00AC35E5">
              <w:rPr>
                <w:rFonts w:ascii="Times New Roman" w:hAnsi="Times New Roman" w:cs="Times New Roman"/>
                <w:sz w:val="20"/>
                <w:szCs w:val="20"/>
              </w:rPr>
              <w:t>Người dùng cu</w:t>
            </w:r>
            <w:r w:rsidR="00C72D67" w:rsidRPr="00AC35E5">
              <w:rPr>
                <w:rFonts w:ascii="Times New Roman" w:hAnsi="Times New Roman" w:cs="Times New Roman"/>
                <w:sz w:val="20"/>
                <w:szCs w:val="20"/>
              </w:rPr>
              <w:t>ối của hệ thống</w:t>
            </w:r>
            <w:r w:rsidR="00980A7A" w:rsidRPr="00AC35E5">
              <w:rPr>
                <w:rFonts w:ascii="Times New Roman" w:hAnsi="Times New Roman" w:cs="Times New Roman"/>
                <w:sz w:val="20"/>
                <w:szCs w:val="20"/>
              </w:rPr>
              <w:t xml:space="preserve"> (end user)</w:t>
            </w:r>
            <w:r w:rsidR="00341D82" w:rsidRPr="00AC35E5">
              <w:rPr>
                <w:rFonts w:ascii="Times New Roman" w:hAnsi="Times New Roman" w:cs="Times New Roman"/>
                <w:sz w:val="20"/>
                <w:szCs w:val="20"/>
              </w:rPr>
              <w:t>, chưa đăng nhập/đăng ký</w:t>
            </w:r>
          </w:p>
        </w:tc>
      </w:tr>
      <w:tr w:rsidR="00131333" w14:paraId="7F91CE2D" w14:textId="77777777" w:rsidTr="006C5753">
        <w:tc>
          <w:tcPr>
            <w:tcW w:w="2155" w:type="dxa"/>
          </w:tcPr>
          <w:p w14:paraId="6BA2C7B1" w14:textId="3A3394CF" w:rsidR="00131333" w:rsidRPr="00AC35E5" w:rsidRDefault="00BB130E" w:rsidP="00737405">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14:paraId="55EC40AB" w14:textId="77777777" w:rsidR="00131333" w:rsidRPr="00AC35E5" w:rsidRDefault="009042B8" w:rsidP="009042B8">
            <w:pPr>
              <w:pStyle w:val="oancuaDanhsac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w:t>
            </w:r>
            <w:r w:rsidR="00B1363D" w:rsidRPr="00AC35E5">
              <w:rPr>
                <w:rFonts w:ascii="Times New Roman" w:hAnsi="Times New Roman" w:cs="Times New Roman"/>
                <w:sz w:val="20"/>
                <w:szCs w:val="20"/>
              </w:rPr>
              <w:t>iện thoại thông minh</w:t>
            </w:r>
            <w:r w:rsidR="00DC047D" w:rsidRPr="00AC35E5">
              <w:rPr>
                <w:rFonts w:ascii="Times New Roman" w:hAnsi="Times New Roman" w:cs="Times New Roman"/>
                <w:sz w:val="20"/>
                <w:szCs w:val="20"/>
              </w:rPr>
              <w:t xml:space="preserve"> chạy Android hoặc iOS</w:t>
            </w:r>
          </w:p>
          <w:p w14:paraId="5ED3D4A6" w14:textId="7D8A82B2" w:rsidR="00131333" w:rsidRPr="00AC35E5" w:rsidRDefault="009042B8" w:rsidP="009042B8">
            <w:pPr>
              <w:pStyle w:val="oancuaDanhsac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lastRenderedPageBreak/>
              <w:t>Nơi sử dụng: ở nhà hoặc ngoài đường</w:t>
            </w:r>
          </w:p>
        </w:tc>
      </w:tr>
    </w:tbl>
    <w:p w14:paraId="576DB242" w14:textId="77777777" w:rsidR="00737405" w:rsidRPr="00737405" w:rsidRDefault="00737405" w:rsidP="00737405"/>
    <w:p w14:paraId="5A86E2CB" w14:textId="2EEC5202" w:rsidR="00FC6BB9" w:rsidRDefault="00FC6BB9" w:rsidP="00FC6BB9">
      <w:pPr>
        <w:pStyle w:val="u2"/>
      </w:pPr>
      <w:bookmarkStart w:id="6" w:name="_Toc118147856"/>
      <w:bookmarkStart w:id="7" w:name="_Toc118220731"/>
      <w:r>
        <w:t>Người dùng đã đăng nhập</w:t>
      </w:r>
      <w:bookmarkEnd w:id="6"/>
      <w:bookmarkEnd w:id="7"/>
    </w:p>
    <w:p w14:paraId="2EC49DC1" w14:textId="77777777" w:rsidR="000F3301" w:rsidRPr="000F3301" w:rsidRDefault="000F3301" w:rsidP="000F3301"/>
    <w:tbl>
      <w:tblPr>
        <w:tblStyle w:val="LiBang"/>
        <w:tblW w:w="0" w:type="auto"/>
        <w:tblCellMar>
          <w:top w:w="43" w:type="dxa"/>
          <w:bottom w:w="43" w:type="dxa"/>
        </w:tblCellMar>
        <w:tblLook w:val="04A0" w:firstRow="1" w:lastRow="0" w:firstColumn="1" w:lastColumn="0" w:noHBand="0" w:noVBand="1"/>
      </w:tblPr>
      <w:tblGrid>
        <w:gridCol w:w="2155"/>
        <w:gridCol w:w="7195"/>
      </w:tblGrid>
      <w:tr w:rsidR="000F3301" w14:paraId="2C552B23" w14:textId="77777777" w:rsidTr="00D97C6F">
        <w:tc>
          <w:tcPr>
            <w:tcW w:w="2155" w:type="dxa"/>
          </w:tcPr>
          <w:p w14:paraId="1BD426E0" w14:textId="77777777" w:rsidR="000F3301" w:rsidRPr="00AC35E5" w:rsidRDefault="000F3301" w:rsidP="00D97C6F">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14:paraId="34E41061" w14:textId="141A6A3C" w:rsidR="000F3301" w:rsidRPr="00AC35E5" w:rsidRDefault="000F3301" w:rsidP="00D97C6F">
            <w:pPr>
              <w:rPr>
                <w:rFonts w:ascii="Times New Roman" w:hAnsi="Times New Roman" w:cs="Times New Roman"/>
                <w:sz w:val="20"/>
                <w:szCs w:val="20"/>
              </w:rPr>
            </w:pPr>
            <w:r w:rsidRPr="00AC35E5">
              <w:rPr>
                <w:rFonts w:ascii="Times New Roman" w:hAnsi="Times New Roman" w:cs="Times New Roman"/>
                <w:sz w:val="20"/>
                <w:szCs w:val="20"/>
              </w:rPr>
              <w:t>Người dùng đã đăng nhập</w:t>
            </w:r>
          </w:p>
        </w:tc>
      </w:tr>
      <w:tr w:rsidR="000F3301" w14:paraId="6FA1A57F" w14:textId="77777777" w:rsidTr="00D97C6F">
        <w:tc>
          <w:tcPr>
            <w:tcW w:w="2155" w:type="dxa"/>
          </w:tcPr>
          <w:p w14:paraId="5A64A5A5" w14:textId="77777777" w:rsidR="000F3301" w:rsidRPr="00AC35E5" w:rsidRDefault="000F3301" w:rsidP="00D97C6F">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14:paraId="56DD90A8" w14:textId="77777777" w:rsidR="000F3301" w:rsidRPr="00AC35E5" w:rsidRDefault="000F3301" w:rsidP="00D97C6F">
            <w:pPr>
              <w:rPr>
                <w:rFonts w:ascii="Times New Roman" w:hAnsi="Times New Roman" w:cs="Times New Roman"/>
                <w:sz w:val="20"/>
                <w:szCs w:val="20"/>
              </w:rPr>
            </w:pPr>
            <w:r w:rsidRPr="00AC35E5">
              <w:rPr>
                <w:rFonts w:ascii="Times New Roman" w:hAnsi="Times New Roman" w:cs="Times New Roman"/>
                <w:sz w:val="20"/>
                <w:szCs w:val="20"/>
              </w:rPr>
              <w:t>Là người trực tiếp sử dụng ứng dụng</w:t>
            </w:r>
            <w:r w:rsidR="00E35EBC" w:rsidRPr="00AC35E5">
              <w:rPr>
                <w:rFonts w:ascii="Times New Roman" w:hAnsi="Times New Roman" w:cs="Times New Roman"/>
                <w:sz w:val="20"/>
                <w:szCs w:val="20"/>
              </w:rPr>
              <w:t xml:space="preserve"> và đã đăng nhập vào hệ thống, do đó có thể</w:t>
            </w:r>
            <w:r w:rsidRPr="00AC35E5">
              <w:rPr>
                <w:rFonts w:ascii="Times New Roman" w:hAnsi="Times New Roman" w:cs="Times New Roman"/>
                <w:sz w:val="20"/>
                <w:szCs w:val="20"/>
              </w:rPr>
              <w:t xml:space="preserve"> sử dụng các dịch vụ mà ứng dụng cung cấp.</w:t>
            </w:r>
          </w:p>
          <w:p w14:paraId="6233932A" w14:textId="41CC88C8" w:rsidR="000F3301" w:rsidRPr="00AC35E5" w:rsidRDefault="00CF5207" w:rsidP="00D97C6F">
            <w:pPr>
              <w:rPr>
                <w:rFonts w:ascii="Times New Roman" w:hAnsi="Times New Roman" w:cs="Times New Roman"/>
                <w:sz w:val="20"/>
                <w:szCs w:val="20"/>
              </w:rPr>
            </w:pPr>
            <w:r w:rsidRPr="00AC35E5">
              <w:rPr>
                <w:rFonts w:ascii="Times New Roman" w:hAnsi="Times New Roman" w:cs="Times New Roman"/>
                <w:sz w:val="20"/>
                <w:szCs w:val="20"/>
              </w:rPr>
              <w:t xml:space="preserve">Họ có thể chọn </w:t>
            </w:r>
            <w:r w:rsidR="00370FF2" w:rsidRPr="00AC35E5">
              <w:rPr>
                <w:rFonts w:ascii="Times New Roman" w:hAnsi="Times New Roman" w:cs="Times New Roman"/>
                <w:sz w:val="20"/>
                <w:szCs w:val="20"/>
              </w:rPr>
              <w:t xml:space="preserve">(và thay đổi bất cứ lúc nào) giữa hai vai trò: người đặt xe, người lái xe. Sau khi chọn, ứng dụng sẽ </w:t>
            </w:r>
            <w:r w:rsidR="00974984" w:rsidRPr="00AC35E5">
              <w:rPr>
                <w:rFonts w:ascii="Times New Roman" w:hAnsi="Times New Roman" w:cs="Times New Roman"/>
                <w:sz w:val="20"/>
                <w:szCs w:val="20"/>
              </w:rPr>
              <w:t>cho phép sử dụng các</w:t>
            </w:r>
            <w:r w:rsidR="00370FF2" w:rsidRPr="00AC35E5">
              <w:rPr>
                <w:rFonts w:ascii="Times New Roman" w:hAnsi="Times New Roman" w:cs="Times New Roman"/>
                <w:sz w:val="20"/>
                <w:szCs w:val="20"/>
              </w:rPr>
              <w:t xml:space="preserve"> tính năng tương ứng</w:t>
            </w:r>
            <w:r w:rsidR="00974984" w:rsidRPr="00AC35E5">
              <w:rPr>
                <w:rFonts w:ascii="Times New Roman" w:hAnsi="Times New Roman" w:cs="Times New Roman"/>
                <w:sz w:val="20"/>
                <w:szCs w:val="20"/>
              </w:rPr>
              <w:t xml:space="preserve"> của vai trò đã chọn</w:t>
            </w:r>
          </w:p>
        </w:tc>
      </w:tr>
      <w:tr w:rsidR="000F3301" w14:paraId="0B2106F9" w14:textId="77777777" w:rsidTr="00D97C6F">
        <w:tc>
          <w:tcPr>
            <w:tcW w:w="2155" w:type="dxa"/>
          </w:tcPr>
          <w:p w14:paraId="2756E0EA" w14:textId="77777777" w:rsidR="000F3301" w:rsidRPr="00AC35E5" w:rsidRDefault="000F3301" w:rsidP="00D97C6F">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14:paraId="4AFF3A83" w14:textId="77777777" w:rsidR="000F3301" w:rsidRPr="00AC35E5" w:rsidRDefault="000F3301"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14:paraId="3C7494B3" w14:textId="6CCC5D04" w:rsidR="000F3301" w:rsidRPr="00AC35E5" w:rsidRDefault="000F3301"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996CCF">
              <w:rPr>
                <w:rFonts w:ascii="Times New Roman" w:hAnsi="Times New Roman" w:cs="Times New Roman"/>
                <w:sz w:val="20"/>
                <w:szCs w:val="20"/>
              </w:rPr>
              <w:t>2</w:t>
            </w:r>
          </w:p>
          <w:p w14:paraId="5F795A16" w14:textId="77777777" w:rsidR="000F3301" w:rsidRPr="00AC35E5" w:rsidRDefault="000F3301"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14:paraId="4D81EDA3" w14:textId="77777777" w:rsidR="000F3301" w:rsidRPr="00AC35E5" w:rsidRDefault="000F3301"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14:paraId="0C86526C" w14:textId="77777777" w:rsidR="000F3301" w:rsidRPr="00AC35E5" w:rsidRDefault="000F3301"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Trình độ giáo dục: ít nhất tốt nghiệp cấp 3</w:t>
            </w:r>
          </w:p>
          <w:p w14:paraId="1814A24C" w14:textId="77777777" w:rsidR="000F3301" w:rsidRPr="00AC35E5" w:rsidRDefault="000F3301"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thiết bị điện tử: mỗi ngày</w:t>
            </w:r>
          </w:p>
          <w:p w14:paraId="0BF8CEFC" w14:textId="3ECB1929" w:rsidR="0073206D" w:rsidRPr="00AC35E5" w:rsidRDefault="0073206D" w:rsidP="001E6D2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ứng dụng: ít nhất 1 lần/</w:t>
            </w:r>
            <w:r w:rsidR="005B7CBC" w:rsidRPr="00AC35E5">
              <w:rPr>
                <w:rFonts w:ascii="Times New Roman" w:hAnsi="Times New Roman" w:cs="Times New Roman"/>
                <w:sz w:val="20"/>
                <w:szCs w:val="20"/>
              </w:rPr>
              <w:t>tháng</w:t>
            </w:r>
            <w:r w:rsidRPr="00AC35E5">
              <w:rPr>
                <w:rFonts w:ascii="Times New Roman" w:hAnsi="Times New Roman" w:cs="Times New Roman"/>
                <w:sz w:val="20"/>
                <w:szCs w:val="20"/>
              </w:rPr>
              <w:t xml:space="preserve">, nhiều nhất </w:t>
            </w:r>
            <w:r w:rsidR="005B7CBC" w:rsidRPr="00AC35E5">
              <w:rPr>
                <w:rFonts w:ascii="Times New Roman" w:hAnsi="Times New Roman" w:cs="Times New Roman"/>
                <w:sz w:val="20"/>
                <w:szCs w:val="20"/>
              </w:rPr>
              <w:t>1</w:t>
            </w:r>
            <w:r w:rsidR="00965D5B">
              <w:rPr>
                <w:rFonts w:ascii="Times New Roman" w:hAnsi="Times New Roman" w:cs="Times New Roman"/>
                <w:sz w:val="20"/>
                <w:szCs w:val="20"/>
              </w:rPr>
              <w:t>0</w:t>
            </w:r>
            <w:r w:rsidRPr="00AC35E5">
              <w:rPr>
                <w:rFonts w:ascii="Times New Roman" w:hAnsi="Times New Roman" w:cs="Times New Roman"/>
                <w:sz w:val="20"/>
                <w:szCs w:val="20"/>
              </w:rPr>
              <w:t xml:space="preserve"> lần/ngày</w:t>
            </w:r>
          </w:p>
          <w:p w14:paraId="6AA305C3" w14:textId="77777777" w:rsidR="000F3301" w:rsidRPr="00AC35E5" w:rsidRDefault="000F3301" w:rsidP="001E6D2F">
            <w:pPr>
              <w:pStyle w:val="oancuaDanhsac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Động lực sử dụng ứng dụng: tìm người để đi nhờ xe, tìm người chia sẻ tiền xăng</w:t>
            </w:r>
          </w:p>
        </w:tc>
      </w:tr>
      <w:tr w:rsidR="000F3301" w14:paraId="21832D81" w14:textId="77777777" w:rsidTr="00D97C6F">
        <w:tc>
          <w:tcPr>
            <w:tcW w:w="2155" w:type="dxa"/>
          </w:tcPr>
          <w:p w14:paraId="0D153EF9" w14:textId="77777777" w:rsidR="000F3301" w:rsidRPr="00AC35E5" w:rsidRDefault="000F3301" w:rsidP="00D97C6F">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14:paraId="031D98FF" w14:textId="05CFC6CA" w:rsidR="000F3301" w:rsidRPr="00AC35E5" w:rsidRDefault="000F3301" w:rsidP="00D97C6F">
            <w:pPr>
              <w:rPr>
                <w:rFonts w:ascii="Times New Roman" w:hAnsi="Times New Roman" w:cs="Times New Roman"/>
                <w:sz w:val="20"/>
                <w:szCs w:val="20"/>
              </w:rPr>
            </w:pPr>
            <w:r w:rsidRPr="00AC35E5">
              <w:rPr>
                <w:rFonts w:ascii="Times New Roman" w:hAnsi="Times New Roman" w:cs="Times New Roman"/>
                <w:sz w:val="20"/>
                <w:szCs w:val="20"/>
              </w:rPr>
              <w:t>Người dùng cuối của hệ thống (end user)</w:t>
            </w:r>
            <w:r w:rsidR="00341D82" w:rsidRPr="00AC35E5">
              <w:rPr>
                <w:rFonts w:ascii="Times New Roman" w:hAnsi="Times New Roman" w:cs="Times New Roman"/>
                <w:sz w:val="20"/>
                <w:szCs w:val="20"/>
              </w:rPr>
              <w:t>, chưa chọn vai trò</w:t>
            </w:r>
          </w:p>
        </w:tc>
      </w:tr>
      <w:tr w:rsidR="000F3301" w14:paraId="630CA548" w14:textId="77777777" w:rsidTr="00D97C6F">
        <w:tc>
          <w:tcPr>
            <w:tcW w:w="2155" w:type="dxa"/>
          </w:tcPr>
          <w:p w14:paraId="4075708D" w14:textId="77777777" w:rsidR="000F3301" w:rsidRPr="00AC35E5" w:rsidRDefault="000F3301" w:rsidP="00D97C6F">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14:paraId="601A72A2" w14:textId="77777777" w:rsidR="009042B8" w:rsidRPr="00AC35E5" w:rsidRDefault="009042B8" w:rsidP="009042B8">
            <w:pPr>
              <w:pStyle w:val="oancuaDanhsac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điện</w:t>
            </w:r>
            <w:r w:rsidR="000F3301" w:rsidRPr="00AC35E5">
              <w:rPr>
                <w:rFonts w:ascii="Times New Roman" w:hAnsi="Times New Roman" w:cs="Times New Roman"/>
                <w:sz w:val="20"/>
                <w:szCs w:val="20"/>
              </w:rPr>
              <w:t xml:space="preserve"> thoại thông minh chạy Android hoặc iOS</w:t>
            </w:r>
          </w:p>
          <w:p w14:paraId="746BB506" w14:textId="537C3C19" w:rsidR="000F3301" w:rsidRPr="00AC35E5" w:rsidRDefault="009042B8" w:rsidP="00FF5602">
            <w:pPr>
              <w:pStyle w:val="oancuaDanhsac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14:paraId="617D7550" w14:textId="77777777" w:rsidR="000F3301" w:rsidRPr="000F3301" w:rsidRDefault="000F3301" w:rsidP="000F3301"/>
    <w:p w14:paraId="0E4D5269" w14:textId="77777777" w:rsidR="001E7DB6" w:rsidRPr="00FC6BB9" w:rsidRDefault="001E7DB6" w:rsidP="001E7DB6">
      <w:pPr>
        <w:pStyle w:val="u2"/>
      </w:pPr>
      <w:bookmarkStart w:id="8" w:name="_Toc118147857"/>
      <w:bookmarkStart w:id="9" w:name="_Toc118220732"/>
      <w:r>
        <w:t>Người lái xe</w:t>
      </w:r>
      <w:bookmarkEnd w:id="8"/>
      <w:bookmarkEnd w:id="9"/>
    </w:p>
    <w:tbl>
      <w:tblPr>
        <w:tblStyle w:val="LiBang"/>
        <w:tblW w:w="0" w:type="auto"/>
        <w:tblCellMar>
          <w:top w:w="43" w:type="dxa"/>
          <w:bottom w:w="43" w:type="dxa"/>
        </w:tblCellMar>
        <w:tblLook w:val="04A0" w:firstRow="1" w:lastRow="0" w:firstColumn="1" w:lastColumn="0" w:noHBand="0" w:noVBand="1"/>
      </w:tblPr>
      <w:tblGrid>
        <w:gridCol w:w="2155"/>
        <w:gridCol w:w="7195"/>
      </w:tblGrid>
      <w:tr w:rsidR="006147EA" w14:paraId="014065F1" w14:textId="77777777" w:rsidTr="00D97C6F">
        <w:tc>
          <w:tcPr>
            <w:tcW w:w="2155" w:type="dxa"/>
          </w:tcPr>
          <w:p w14:paraId="2AED2244" w14:textId="77777777" w:rsidR="006147EA" w:rsidRPr="00AC35E5" w:rsidRDefault="006147EA" w:rsidP="00D97C6F">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14:paraId="66485DB9" w14:textId="7581D67D" w:rsidR="006147EA" w:rsidRPr="00AC35E5" w:rsidRDefault="006147EA" w:rsidP="00D97C6F">
            <w:pPr>
              <w:rPr>
                <w:rFonts w:ascii="Times New Roman" w:hAnsi="Times New Roman" w:cs="Times New Roman"/>
                <w:sz w:val="20"/>
                <w:szCs w:val="20"/>
              </w:rPr>
            </w:pPr>
            <w:r w:rsidRPr="00AC35E5">
              <w:rPr>
                <w:rFonts w:ascii="Times New Roman" w:hAnsi="Times New Roman" w:cs="Times New Roman"/>
                <w:sz w:val="20"/>
                <w:szCs w:val="20"/>
              </w:rPr>
              <w:t>Người lái xe</w:t>
            </w:r>
          </w:p>
        </w:tc>
      </w:tr>
      <w:tr w:rsidR="006147EA" w14:paraId="1F10915A" w14:textId="77777777" w:rsidTr="00D97C6F">
        <w:tc>
          <w:tcPr>
            <w:tcW w:w="2155" w:type="dxa"/>
          </w:tcPr>
          <w:p w14:paraId="1E9378F6" w14:textId="77777777" w:rsidR="006147EA" w:rsidRPr="00AC35E5" w:rsidRDefault="006147EA" w:rsidP="00D97C6F">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14:paraId="4595CE1A" w14:textId="009873BB" w:rsidR="006147EA" w:rsidRPr="00AC35E5" w:rsidRDefault="006147EA" w:rsidP="00D97C6F">
            <w:pPr>
              <w:rPr>
                <w:rFonts w:ascii="Times New Roman" w:hAnsi="Times New Roman" w:cs="Times New Roman"/>
                <w:sz w:val="20"/>
                <w:szCs w:val="20"/>
              </w:rPr>
            </w:pPr>
            <w:r w:rsidRPr="00AC35E5">
              <w:rPr>
                <w:rFonts w:ascii="Times New Roman" w:hAnsi="Times New Roman" w:cs="Times New Roman"/>
                <w:sz w:val="20"/>
                <w:szCs w:val="20"/>
              </w:rPr>
              <w:t>Là người trực tiếp sử dụng ứng dụng, đã đăng nhập vào hệ thống và chọn vai trò là Người lái xe. Do đó có thể sử dụng các tính năng của người dùng đ</w:t>
            </w:r>
            <w:r w:rsidR="00BD2362">
              <w:rPr>
                <w:rFonts w:ascii="Times New Roman" w:hAnsi="Times New Roman" w:cs="Times New Roman"/>
                <w:sz w:val="20"/>
                <w:szCs w:val="20"/>
              </w:rPr>
              <w:t>ã</w:t>
            </w:r>
            <w:r w:rsidRPr="00AC35E5">
              <w:rPr>
                <w:rFonts w:ascii="Times New Roman" w:hAnsi="Times New Roman" w:cs="Times New Roman"/>
                <w:sz w:val="20"/>
                <w:szCs w:val="20"/>
              </w:rPr>
              <w:t xml:space="preserve"> đăng nhập, cùng với các tính năng tương ứng của vai trò </w:t>
            </w:r>
            <w:r w:rsidR="0038419D" w:rsidRPr="00AC35E5">
              <w:rPr>
                <w:rFonts w:ascii="Times New Roman" w:hAnsi="Times New Roman" w:cs="Times New Roman"/>
                <w:sz w:val="20"/>
                <w:szCs w:val="20"/>
              </w:rPr>
              <w:t>Người lái xe</w:t>
            </w:r>
            <w:r w:rsidR="0025718F" w:rsidRPr="00AC35E5">
              <w:rPr>
                <w:rFonts w:ascii="Times New Roman" w:hAnsi="Times New Roman" w:cs="Times New Roman"/>
                <w:sz w:val="20"/>
                <w:szCs w:val="20"/>
              </w:rPr>
              <w:t>.</w:t>
            </w:r>
          </w:p>
        </w:tc>
      </w:tr>
      <w:tr w:rsidR="006147EA" w14:paraId="75B50622" w14:textId="77777777" w:rsidTr="00D97C6F">
        <w:tc>
          <w:tcPr>
            <w:tcW w:w="2155" w:type="dxa"/>
          </w:tcPr>
          <w:p w14:paraId="59A4FA04" w14:textId="77777777" w:rsidR="006147EA" w:rsidRPr="00AC35E5" w:rsidRDefault="006147EA" w:rsidP="00D97C6F">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14:paraId="291860DE" w14:textId="77777777"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14:paraId="2748F054" w14:textId="242CB5E1"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996CCF">
              <w:rPr>
                <w:rFonts w:ascii="Times New Roman" w:hAnsi="Times New Roman" w:cs="Times New Roman"/>
                <w:sz w:val="20"/>
                <w:szCs w:val="20"/>
              </w:rPr>
              <w:t>2</w:t>
            </w:r>
          </w:p>
          <w:p w14:paraId="34388B87" w14:textId="77777777"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14:paraId="784D78AE" w14:textId="77777777"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14:paraId="4F1BA5B8" w14:textId="77777777"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Trình độ giáo dục: ít nhất tốt nghiệp cấp 3</w:t>
            </w:r>
          </w:p>
          <w:p w14:paraId="72B15D15" w14:textId="77777777"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thiết bị điện tử: mỗi ngày</w:t>
            </w:r>
          </w:p>
          <w:p w14:paraId="194CD549" w14:textId="1091014E" w:rsidR="006147EA" w:rsidRPr="00AC35E5" w:rsidRDefault="006147EA"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ứng dụng: ít nhất 1 lần/</w:t>
            </w:r>
            <w:r w:rsidR="005B7CBC" w:rsidRPr="00AC35E5">
              <w:rPr>
                <w:rFonts w:ascii="Times New Roman" w:hAnsi="Times New Roman" w:cs="Times New Roman"/>
                <w:sz w:val="20"/>
                <w:szCs w:val="20"/>
              </w:rPr>
              <w:t>tháng</w:t>
            </w:r>
            <w:r w:rsidRPr="00AC35E5">
              <w:rPr>
                <w:rFonts w:ascii="Times New Roman" w:hAnsi="Times New Roman" w:cs="Times New Roman"/>
                <w:sz w:val="20"/>
                <w:szCs w:val="20"/>
              </w:rPr>
              <w:t xml:space="preserve">, nhiều nhất </w:t>
            </w:r>
            <w:r w:rsidR="005B7CBC" w:rsidRPr="00AC35E5">
              <w:rPr>
                <w:rFonts w:ascii="Times New Roman" w:hAnsi="Times New Roman" w:cs="Times New Roman"/>
                <w:sz w:val="20"/>
                <w:szCs w:val="20"/>
              </w:rPr>
              <w:t>1</w:t>
            </w:r>
            <w:r w:rsidR="00965D5B">
              <w:rPr>
                <w:rFonts w:ascii="Times New Roman" w:hAnsi="Times New Roman" w:cs="Times New Roman"/>
                <w:sz w:val="20"/>
                <w:szCs w:val="20"/>
              </w:rPr>
              <w:t>0</w:t>
            </w:r>
            <w:r w:rsidRPr="00AC35E5">
              <w:rPr>
                <w:rFonts w:ascii="Times New Roman" w:hAnsi="Times New Roman" w:cs="Times New Roman"/>
                <w:sz w:val="20"/>
                <w:szCs w:val="20"/>
              </w:rPr>
              <w:t xml:space="preserve"> lần/ngày</w:t>
            </w:r>
          </w:p>
          <w:p w14:paraId="339EFF4D" w14:textId="34D5F563" w:rsidR="006147EA" w:rsidRPr="00AC35E5" w:rsidRDefault="006147EA" w:rsidP="00D97C6F">
            <w:pPr>
              <w:pStyle w:val="oancuaDanhsac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Động lực sử dụng ứng dụng: tìm người chia sẻ tiền xăng</w:t>
            </w:r>
          </w:p>
        </w:tc>
      </w:tr>
      <w:tr w:rsidR="006147EA" w14:paraId="4FCCEBB5" w14:textId="77777777" w:rsidTr="00D97C6F">
        <w:tc>
          <w:tcPr>
            <w:tcW w:w="2155" w:type="dxa"/>
          </w:tcPr>
          <w:p w14:paraId="3CB94C66" w14:textId="77777777" w:rsidR="006147EA" w:rsidRPr="00AC35E5" w:rsidRDefault="006147EA" w:rsidP="00D97C6F">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14:paraId="2BB4BD3F" w14:textId="3F5433BB" w:rsidR="006147EA" w:rsidRPr="00AC35E5" w:rsidRDefault="006147EA" w:rsidP="00D97C6F">
            <w:pPr>
              <w:rPr>
                <w:rFonts w:ascii="Times New Roman" w:hAnsi="Times New Roman" w:cs="Times New Roman"/>
                <w:sz w:val="20"/>
                <w:szCs w:val="20"/>
              </w:rPr>
            </w:pPr>
            <w:r w:rsidRPr="00AC35E5">
              <w:rPr>
                <w:rFonts w:ascii="Times New Roman" w:hAnsi="Times New Roman" w:cs="Times New Roman"/>
                <w:sz w:val="20"/>
                <w:szCs w:val="20"/>
              </w:rPr>
              <w:t xml:space="preserve">Người dùng cuối của hệ thống (end user), </w:t>
            </w:r>
            <w:r w:rsidR="00640040" w:rsidRPr="00AC35E5">
              <w:rPr>
                <w:rFonts w:ascii="Times New Roman" w:hAnsi="Times New Roman" w:cs="Times New Roman"/>
                <w:sz w:val="20"/>
                <w:szCs w:val="20"/>
              </w:rPr>
              <w:t>người lái xe</w:t>
            </w:r>
          </w:p>
        </w:tc>
      </w:tr>
      <w:tr w:rsidR="006147EA" w14:paraId="3BBD1B11" w14:textId="77777777" w:rsidTr="00D97C6F">
        <w:tc>
          <w:tcPr>
            <w:tcW w:w="2155" w:type="dxa"/>
          </w:tcPr>
          <w:p w14:paraId="037B6616" w14:textId="77777777" w:rsidR="006147EA" w:rsidRPr="00AC35E5" w:rsidRDefault="006147EA" w:rsidP="00D97C6F">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14:paraId="3007F99D" w14:textId="77777777" w:rsidR="006147EA" w:rsidRPr="00AC35E5" w:rsidRDefault="006147EA" w:rsidP="00D97C6F">
            <w:pPr>
              <w:pStyle w:val="oancuaDanhsac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điện thoại thông minh chạy Android hoặc iOS</w:t>
            </w:r>
          </w:p>
          <w:p w14:paraId="3CFFC88A" w14:textId="77777777" w:rsidR="006147EA" w:rsidRPr="00AC35E5" w:rsidRDefault="006147EA" w:rsidP="00802A45">
            <w:pPr>
              <w:pStyle w:val="oancuaDanhsac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14:paraId="64E6B764" w14:textId="77777777" w:rsidR="00E35EBC" w:rsidRPr="00E35EBC" w:rsidRDefault="00E35EBC" w:rsidP="00E35EBC"/>
    <w:p w14:paraId="3B12DF2F" w14:textId="3CB45E10" w:rsidR="00FC6BB9" w:rsidRDefault="00FC6BB9" w:rsidP="00FC6BB9">
      <w:pPr>
        <w:pStyle w:val="u2"/>
      </w:pPr>
      <w:bookmarkStart w:id="10" w:name="_Toc118147858"/>
      <w:bookmarkStart w:id="11" w:name="_Toc118220733"/>
      <w:r>
        <w:t>Người đặt xe</w:t>
      </w:r>
      <w:bookmarkEnd w:id="10"/>
      <w:bookmarkEnd w:id="11"/>
    </w:p>
    <w:tbl>
      <w:tblPr>
        <w:tblStyle w:val="LiBang"/>
        <w:tblW w:w="0" w:type="auto"/>
        <w:tblCellMar>
          <w:top w:w="43" w:type="dxa"/>
          <w:bottom w:w="43" w:type="dxa"/>
        </w:tblCellMar>
        <w:tblLook w:val="04A0" w:firstRow="1" w:lastRow="0" w:firstColumn="1" w:lastColumn="0" w:noHBand="0" w:noVBand="1"/>
      </w:tblPr>
      <w:tblGrid>
        <w:gridCol w:w="2155"/>
        <w:gridCol w:w="7195"/>
      </w:tblGrid>
      <w:tr w:rsidR="001F0DDE" w14:paraId="3D17DA97" w14:textId="77777777" w:rsidTr="00D97C6F">
        <w:tc>
          <w:tcPr>
            <w:tcW w:w="2155" w:type="dxa"/>
          </w:tcPr>
          <w:p w14:paraId="51ECFFC2" w14:textId="77777777" w:rsidR="001F0DDE" w:rsidRPr="00AC35E5" w:rsidRDefault="001F0DDE" w:rsidP="00D97C6F">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14:paraId="0C1C849B" w14:textId="54B5EEFE" w:rsidR="001F0DDE" w:rsidRPr="00AC35E5" w:rsidRDefault="001F0DDE" w:rsidP="00D97C6F">
            <w:pPr>
              <w:rPr>
                <w:rFonts w:ascii="Times New Roman" w:hAnsi="Times New Roman" w:cs="Times New Roman"/>
                <w:sz w:val="20"/>
                <w:szCs w:val="20"/>
              </w:rPr>
            </w:pPr>
            <w:r w:rsidRPr="00AC35E5">
              <w:rPr>
                <w:rFonts w:ascii="Times New Roman" w:hAnsi="Times New Roman" w:cs="Times New Roman"/>
                <w:sz w:val="20"/>
                <w:szCs w:val="20"/>
              </w:rPr>
              <w:t xml:space="preserve">Người </w:t>
            </w:r>
            <w:r w:rsidR="00A20A71" w:rsidRPr="00AC35E5">
              <w:rPr>
                <w:rFonts w:ascii="Times New Roman" w:hAnsi="Times New Roman" w:cs="Times New Roman"/>
                <w:sz w:val="20"/>
                <w:szCs w:val="20"/>
              </w:rPr>
              <w:t>đặt</w:t>
            </w:r>
            <w:r w:rsidRPr="00AC35E5">
              <w:rPr>
                <w:rFonts w:ascii="Times New Roman" w:hAnsi="Times New Roman" w:cs="Times New Roman"/>
                <w:sz w:val="20"/>
                <w:szCs w:val="20"/>
              </w:rPr>
              <w:t xml:space="preserve"> xe</w:t>
            </w:r>
          </w:p>
        </w:tc>
      </w:tr>
      <w:tr w:rsidR="001F0DDE" w14:paraId="7816990F" w14:textId="77777777" w:rsidTr="00D97C6F">
        <w:tc>
          <w:tcPr>
            <w:tcW w:w="2155" w:type="dxa"/>
          </w:tcPr>
          <w:p w14:paraId="5729BA1B" w14:textId="77777777" w:rsidR="001F0DDE" w:rsidRPr="00AC35E5" w:rsidRDefault="001F0DDE" w:rsidP="00D97C6F">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14:paraId="76D5832F" w14:textId="7EC771F1" w:rsidR="001F0DDE" w:rsidRPr="00AC35E5" w:rsidRDefault="001F0DDE" w:rsidP="00D97C6F">
            <w:pPr>
              <w:rPr>
                <w:rFonts w:ascii="Times New Roman" w:hAnsi="Times New Roman" w:cs="Times New Roman"/>
                <w:sz w:val="20"/>
                <w:szCs w:val="20"/>
              </w:rPr>
            </w:pPr>
            <w:r w:rsidRPr="00AC35E5">
              <w:rPr>
                <w:rFonts w:ascii="Times New Roman" w:hAnsi="Times New Roman" w:cs="Times New Roman"/>
                <w:sz w:val="20"/>
                <w:szCs w:val="20"/>
              </w:rPr>
              <w:t xml:space="preserve">Là người trực tiếp sử dụng ứng dụng, đã đăng nhập vào hệ thống và chọn vai trò là </w:t>
            </w:r>
            <w:r w:rsidRPr="00AC35E5">
              <w:rPr>
                <w:rFonts w:ascii="Times New Roman" w:hAnsi="Times New Roman" w:cs="Times New Roman"/>
                <w:sz w:val="20"/>
                <w:szCs w:val="20"/>
              </w:rPr>
              <w:lastRenderedPageBreak/>
              <w:t xml:space="preserve">Người </w:t>
            </w:r>
            <w:r w:rsidR="0025718F" w:rsidRPr="00AC35E5">
              <w:rPr>
                <w:rFonts w:ascii="Times New Roman" w:hAnsi="Times New Roman" w:cs="Times New Roman"/>
                <w:sz w:val="20"/>
                <w:szCs w:val="20"/>
              </w:rPr>
              <w:t xml:space="preserve">đặt </w:t>
            </w:r>
            <w:r w:rsidRPr="00AC35E5">
              <w:rPr>
                <w:rFonts w:ascii="Times New Roman" w:hAnsi="Times New Roman" w:cs="Times New Roman"/>
                <w:sz w:val="20"/>
                <w:szCs w:val="20"/>
              </w:rPr>
              <w:t>xe. Do đó có thể sử dụng các tính năng của người dùng đ</w:t>
            </w:r>
            <w:r w:rsidR="00B462E5">
              <w:rPr>
                <w:rFonts w:ascii="Times New Roman" w:hAnsi="Times New Roman" w:cs="Times New Roman"/>
                <w:sz w:val="20"/>
                <w:szCs w:val="20"/>
              </w:rPr>
              <w:t>ã</w:t>
            </w:r>
            <w:r w:rsidRPr="00AC35E5">
              <w:rPr>
                <w:rFonts w:ascii="Times New Roman" w:hAnsi="Times New Roman" w:cs="Times New Roman"/>
                <w:sz w:val="20"/>
                <w:szCs w:val="20"/>
              </w:rPr>
              <w:t xml:space="preserve"> đăng nhập, cùng với các tính năng tương ứng của vai trò Người </w:t>
            </w:r>
            <w:r w:rsidR="0025718F" w:rsidRPr="00AC35E5">
              <w:rPr>
                <w:rFonts w:ascii="Times New Roman" w:hAnsi="Times New Roman" w:cs="Times New Roman"/>
                <w:sz w:val="20"/>
                <w:szCs w:val="20"/>
              </w:rPr>
              <w:t xml:space="preserve">đặt </w:t>
            </w:r>
            <w:r w:rsidRPr="00AC35E5">
              <w:rPr>
                <w:rFonts w:ascii="Times New Roman" w:hAnsi="Times New Roman" w:cs="Times New Roman"/>
                <w:sz w:val="20"/>
                <w:szCs w:val="20"/>
              </w:rPr>
              <w:t>xe</w:t>
            </w:r>
            <w:r w:rsidR="0025718F" w:rsidRPr="00AC35E5">
              <w:rPr>
                <w:rFonts w:ascii="Times New Roman" w:hAnsi="Times New Roman" w:cs="Times New Roman"/>
                <w:sz w:val="20"/>
                <w:szCs w:val="20"/>
              </w:rPr>
              <w:t>.</w:t>
            </w:r>
          </w:p>
        </w:tc>
      </w:tr>
      <w:tr w:rsidR="001F0DDE" w14:paraId="77CE60FF" w14:textId="77777777" w:rsidTr="00D97C6F">
        <w:tc>
          <w:tcPr>
            <w:tcW w:w="2155" w:type="dxa"/>
          </w:tcPr>
          <w:p w14:paraId="15FABF60" w14:textId="77777777" w:rsidR="001F0DDE" w:rsidRPr="00AC35E5" w:rsidRDefault="001F0DDE" w:rsidP="00D97C6F">
            <w:pPr>
              <w:rPr>
                <w:rFonts w:ascii="Times New Roman" w:hAnsi="Times New Roman" w:cs="Times New Roman"/>
                <w:b/>
                <w:sz w:val="20"/>
                <w:szCs w:val="20"/>
              </w:rPr>
            </w:pPr>
            <w:r w:rsidRPr="00AC35E5">
              <w:rPr>
                <w:rFonts w:ascii="Times New Roman" w:hAnsi="Times New Roman" w:cs="Times New Roman"/>
                <w:b/>
                <w:sz w:val="20"/>
                <w:szCs w:val="20"/>
              </w:rPr>
              <w:lastRenderedPageBreak/>
              <w:t>User Characteristics</w:t>
            </w:r>
          </w:p>
        </w:tc>
        <w:tc>
          <w:tcPr>
            <w:tcW w:w="7195" w:type="dxa"/>
          </w:tcPr>
          <w:p w14:paraId="4F8C8125" w14:textId="77777777"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14:paraId="5C4335EA" w14:textId="7D968223"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490661">
              <w:rPr>
                <w:rFonts w:ascii="Times New Roman" w:hAnsi="Times New Roman" w:cs="Times New Roman"/>
                <w:sz w:val="20"/>
                <w:szCs w:val="20"/>
              </w:rPr>
              <w:t>2</w:t>
            </w:r>
          </w:p>
          <w:p w14:paraId="19784B2B" w14:textId="77777777"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14:paraId="36E87F72" w14:textId="77777777"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14:paraId="106E158E" w14:textId="77777777"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Trình độ giáo dục: ít nhất tốt nghiệp cấp 3</w:t>
            </w:r>
          </w:p>
          <w:p w14:paraId="6A3D9398" w14:textId="77777777"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thiết bị điện tử: mỗi ngày</w:t>
            </w:r>
          </w:p>
          <w:p w14:paraId="57541219" w14:textId="25EBC4C9" w:rsidR="001F0DDE" w:rsidRPr="00AC35E5" w:rsidRDefault="001F0DDE" w:rsidP="00D97C6F">
            <w:pPr>
              <w:pStyle w:val="oancuaDanhsac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ứng dụng: ít nhất 1 lần/tháng, nhiều nhất 1</w:t>
            </w:r>
            <w:r w:rsidR="00965D5B">
              <w:rPr>
                <w:rFonts w:ascii="Times New Roman" w:hAnsi="Times New Roman" w:cs="Times New Roman"/>
                <w:sz w:val="20"/>
                <w:szCs w:val="20"/>
              </w:rPr>
              <w:t>0</w:t>
            </w:r>
            <w:r w:rsidRPr="00AC35E5">
              <w:rPr>
                <w:rFonts w:ascii="Times New Roman" w:hAnsi="Times New Roman" w:cs="Times New Roman"/>
                <w:sz w:val="20"/>
                <w:szCs w:val="20"/>
              </w:rPr>
              <w:t xml:space="preserve"> lần/ngày</w:t>
            </w:r>
          </w:p>
          <w:p w14:paraId="4F4727CA" w14:textId="0EAAE000" w:rsidR="001F0DDE" w:rsidRPr="00AC35E5" w:rsidRDefault="001F0DDE" w:rsidP="00D97C6F">
            <w:pPr>
              <w:pStyle w:val="oancuaDanhsac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Động lực sử dụng ứng dụng: tìm người để đi nhờ xe</w:t>
            </w:r>
          </w:p>
        </w:tc>
      </w:tr>
      <w:tr w:rsidR="001F0DDE" w14:paraId="1AD13419" w14:textId="77777777" w:rsidTr="00D97C6F">
        <w:tc>
          <w:tcPr>
            <w:tcW w:w="2155" w:type="dxa"/>
          </w:tcPr>
          <w:p w14:paraId="436C1710" w14:textId="77777777" w:rsidR="001F0DDE" w:rsidRPr="00AC35E5" w:rsidRDefault="001F0DDE" w:rsidP="00D97C6F">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14:paraId="24BDA78B" w14:textId="6F7E6B8E" w:rsidR="001F0DDE" w:rsidRPr="00AC35E5" w:rsidRDefault="001F0DDE" w:rsidP="00D97C6F">
            <w:pPr>
              <w:rPr>
                <w:rFonts w:ascii="Times New Roman" w:hAnsi="Times New Roman" w:cs="Times New Roman"/>
                <w:sz w:val="20"/>
                <w:szCs w:val="20"/>
              </w:rPr>
            </w:pPr>
            <w:r w:rsidRPr="00AC35E5">
              <w:rPr>
                <w:rFonts w:ascii="Times New Roman" w:hAnsi="Times New Roman" w:cs="Times New Roman"/>
                <w:sz w:val="20"/>
                <w:szCs w:val="20"/>
              </w:rPr>
              <w:t xml:space="preserve">Người dùng cuối của hệ thống (end user), </w:t>
            </w:r>
            <w:r w:rsidR="000A0CCA" w:rsidRPr="00AC35E5">
              <w:rPr>
                <w:rFonts w:ascii="Times New Roman" w:hAnsi="Times New Roman" w:cs="Times New Roman"/>
                <w:sz w:val="20"/>
                <w:szCs w:val="20"/>
              </w:rPr>
              <w:t>người đặt xe</w:t>
            </w:r>
          </w:p>
        </w:tc>
      </w:tr>
      <w:tr w:rsidR="001F0DDE" w14:paraId="47ADB985" w14:textId="77777777" w:rsidTr="00D97C6F">
        <w:tc>
          <w:tcPr>
            <w:tcW w:w="2155" w:type="dxa"/>
          </w:tcPr>
          <w:p w14:paraId="66C86A30" w14:textId="77777777" w:rsidR="001F0DDE" w:rsidRPr="00AC35E5" w:rsidRDefault="001F0DDE" w:rsidP="00D97C6F">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14:paraId="319E9BBD" w14:textId="77777777" w:rsidR="001F0DDE" w:rsidRPr="00AC35E5" w:rsidRDefault="001F0DDE" w:rsidP="00D97C6F">
            <w:pPr>
              <w:pStyle w:val="oancuaDanhsac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điện thoại thông minh chạy Android hoặc iOS</w:t>
            </w:r>
          </w:p>
          <w:p w14:paraId="2CC97582" w14:textId="77777777" w:rsidR="001F0DDE" w:rsidRPr="00AC35E5" w:rsidRDefault="001F0DDE" w:rsidP="00D97C6F">
            <w:pPr>
              <w:pStyle w:val="oancuaDanhsac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14:paraId="7F9FE6A6" w14:textId="5906E093" w:rsidR="008202AF" w:rsidRDefault="008202AF">
      <w:pPr>
        <w:widowControl/>
        <w:spacing w:line="240" w:lineRule="auto"/>
        <w:rPr>
          <w:rFonts w:ascii="Arial" w:hAnsi="Arial"/>
          <w:b/>
          <w:sz w:val="24"/>
        </w:rPr>
      </w:pPr>
    </w:p>
    <w:p w14:paraId="15D87A85" w14:textId="62E4D3D8" w:rsidR="004E3DCC" w:rsidRDefault="00591379" w:rsidP="00876F9C">
      <w:pPr>
        <w:pStyle w:val="u1"/>
      </w:pPr>
      <w:bookmarkStart w:id="12" w:name="_Toc118147859"/>
      <w:bookmarkStart w:id="13" w:name="_Toc118220734"/>
      <w:r>
        <w:t xml:space="preserve">Use-case </w:t>
      </w:r>
      <w:r w:rsidR="00016409">
        <w:t>Specifications</w:t>
      </w:r>
      <w:r w:rsidR="005B7774">
        <w:t xml:space="preserve"> (Đặc tả use-case)</w:t>
      </w:r>
      <w:bookmarkEnd w:id="12"/>
      <w:bookmarkEnd w:id="13"/>
    </w:p>
    <w:p w14:paraId="2CE106AD" w14:textId="38408827" w:rsidR="004E3DCC" w:rsidRDefault="00B84F54" w:rsidP="00876F9C">
      <w:pPr>
        <w:pStyle w:val="u2"/>
      </w:pPr>
      <w:bookmarkStart w:id="14" w:name="_Toc118147860"/>
      <w:bookmarkStart w:id="15" w:name="_Toc118220735"/>
      <w:r>
        <w:t xml:space="preserve">Use-case: </w:t>
      </w:r>
      <w:r w:rsidR="00D9358E">
        <w:t>Đặt chuyến xe</w:t>
      </w:r>
      <w:bookmarkEnd w:id="14"/>
      <w:bookmarkEnd w:id="15"/>
    </w:p>
    <w:tbl>
      <w:tblPr>
        <w:tblStyle w:val="LiBang"/>
        <w:tblW w:w="0" w:type="auto"/>
        <w:tblLook w:val="04A0" w:firstRow="1" w:lastRow="0" w:firstColumn="1" w:lastColumn="0" w:noHBand="0" w:noVBand="1"/>
      </w:tblPr>
      <w:tblGrid>
        <w:gridCol w:w="2058"/>
        <w:gridCol w:w="7292"/>
      </w:tblGrid>
      <w:tr w:rsidR="004E3DCC" w14:paraId="287889AA" w14:textId="77777777">
        <w:tc>
          <w:tcPr>
            <w:tcW w:w="2088" w:type="dxa"/>
          </w:tcPr>
          <w:p w14:paraId="066D262F" w14:textId="77777777" w:rsidR="004E3DCC" w:rsidRPr="00AC35E5" w:rsidRDefault="004E3DCC">
            <w:pPr>
              <w:rPr>
                <w:rFonts w:ascii="Times New Roman" w:hAnsi="Times New Roman" w:cs="Times New Roman"/>
                <w:b/>
                <w:sz w:val="20"/>
                <w:szCs w:val="20"/>
              </w:rPr>
            </w:pPr>
            <w:r w:rsidRPr="00AC35E5">
              <w:rPr>
                <w:rFonts w:ascii="Times New Roman" w:hAnsi="Times New Roman" w:cs="Times New Roman"/>
                <w:b/>
                <w:sz w:val="20"/>
                <w:szCs w:val="20"/>
              </w:rPr>
              <w:t xml:space="preserve">Use case </w:t>
            </w:r>
            <w:proofErr w:type="gramStart"/>
            <w:r w:rsidRPr="00AC35E5">
              <w:rPr>
                <w:rFonts w:ascii="Times New Roman" w:hAnsi="Times New Roman" w:cs="Times New Roman"/>
                <w:b/>
                <w:sz w:val="20"/>
                <w:szCs w:val="20"/>
              </w:rPr>
              <w:t>Name</w:t>
            </w:r>
            <w:proofErr w:type="gramEnd"/>
          </w:p>
          <w:p w14:paraId="4FC9E3D4" w14:textId="7FDF1A80" w:rsidR="005B7774" w:rsidRPr="00AC35E5" w:rsidRDefault="005B7774">
            <w:pPr>
              <w:rPr>
                <w:rFonts w:ascii="Times New Roman" w:hAnsi="Times New Roman" w:cs="Times New Roman"/>
                <w:b/>
                <w:sz w:val="20"/>
                <w:szCs w:val="20"/>
              </w:rPr>
            </w:pPr>
            <w:r w:rsidRPr="00AC35E5">
              <w:rPr>
                <w:rFonts w:ascii="Times New Roman" w:hAnsi="Times New Roman" w:cs="Times New Roman"/>
                <w:b/>
                <w:sz w:val="20"/>
                <w:szCs w:val="20"/>
              </w:rPr>
              <w:t>(Tên use-case)</w:t>
            </w:r>
          </w:p>
        </w:tc>
        <w:tc>
          <w:tcPr>
            <w:tcW w:w="7488" w:type="dxa"/>
          </w:tcPr>
          <w:p w14:paraId="0F3612B6" w14:textId="50BD89F5" w:rsidR="004E3DCC" w:rsidRPr="00AC35E5" w:rsidRDefault="006217CC" w:rsidP="007201F3">
            <w:pPr>
              <w:rPr>
                <w:rFonts w:ascii="Times New Roman" w:hAnsi="Times New Roman" w:cs="Times New Roman"/>
                <w:sz w:val="20"/>
                <w:szCs w:val="20"/>
              </w:rPr>
            </w:pPr>
            <w:r w:rsidRPr="00AC35E5">
              <w:rPr>
                <w:rFonts w:ascii="Times New Roman" w:hAnsi="Times New Roman" w:cs="Times New Roman"/>
                <w:sz w:val="20"/>
                <w:szCs w:val="20"/>
              </w:rPr>
              <w:t>Đặt chuyến xe</w:t>
            </w:r>
          </w:p>
        </w:tc>
      </w:tr>
      <w:tr w:rsidR="004E3DCC" w14:paraId="68C3EDFE" w14:textId="77777777">
        <w:tc>
          <w:tcPr>
            <w:tcW w:w="2088" w:type="dxa"/>
          </w:tcPr>
          <w:p w14:paraId="2D08917E" w14:textId="77777777" w:rsidR="004E3DCC" w:rsidRPr="00AC35E5" w:rsidRDefault="004E3DCC">
            <w:pPr>
              <w:rPr>
                <w:rFonts w:ascii="Times New Roman" w:hAnsi="Times New Roman" w:cs="Times New Roman"/>
                <w:b/>
                <w:sz w:val="20"/>
                <w:szCs w:val="20"/>
              </w:rPr>
            </w:pPr>
            <w:r w:rsidRPr="00AC35E5">
              <w:rPr>
                <w:rFonts w:ascii="Times New Roman" w:hAnsi="Times New Roman" w:cs="Times New Roman"/>
                <w:b/>
                <w:sz w:val="20"/>
                <w:szCs w:val="20"/>
              </w:rPr>
              <w:t>Brief description</w:t>
            </w:r>
          </w:p>
          <w:p w14:paraId="3346056B" w14:textId="3BBD65F4" w:rsidR="005B7774" w:rsidRPr="00AC35E5" w:rsidRDefault="005B7774">
            <w:pPr>
              <w:rPr>
                <w:rFonts w:ascii="Times New Roman" w:hAnsi="Times New Roman" w:cs="Times New Roman"/>
                <w:b/>
                <w:sz w:val="20"/>
                <w:szCs w:val="20"/>
              </w:rPr>
            </w:pPr>
            <w:r w:rsidRPr="00AC35E5">
              <w:rPr>
                <w:rFonts w:ascii="Times New Roman" w:hAnsi="Times New Roman" w:cs="Times New Roman"/>
                <w:b/>
                <w:sz w:val="20"/>
                <w:szCs w:val="20"/>
              </w:rPr>
              <w:t>(Mô tả)</w:t>
            </w:r>
          </w:p>
        </w:tc>
        <w:tc>
          <w:tcPr>
            <w:tcW w:w="7488" w:type="dxa"/>
          </w:tcPr>
          <w:p w14:paraId="204A985D" w14:textId="6228A575" w:rsidR="004E3DCC" w:rsidRPr="00AC35E5" w:rsidRDefault="00820FE0" w:rsidP="00D8281D">
            <w:pPr>
              <w:rPr>
                <w:rFonts w:ascii="Times New Roman" w:hAnsi="Times New Roman" w:cs="Times New Roman"/>
                <w:sz w:val="20"/>
                <w:szCs w:val="20"/>
              </w:rPr>
            </w:pPr>
            <w:r w:rsidRPr="00AC35E5">
              <w:rPr>
                <w:rFonts w:ascii="Times New Roman" w:hAnsi="Times New Roman" w:cs="Times New Roman"/>
                <w:sz w:val="20"/>
                <w:szCs w:val="20"/>
              </w:rPr>
              <w:t>Use case này mô tả người dùng có thể đặt chuyến xe</w:t>
            </w:r>
          </w:p>
        </w:tc>
      </w:tr>
      <w:tr w:rsidR="004E3DCC" w14:paraId="7A0C2E99" w14:textId="77777777">
        <w:tc>
          <w:tcPr>
            <w:tcW w:w="2088" w:type="dxa"/>
          </w:tcPr>
          <w:p w14:paraId="7A5395A8" w14:textId="77777777" w:rsidR="004E3DCC" w:rsidRPr="00D37F1E" w:rsidRDefault="004E3DCC">
            <w:pPr>
              <w:rPr>
                <w:rFonts w:ascii="Times New Roman" w:hAnsi="Times New Roman" w:cs="Times New Roman"/>
                <w:b/>
                <w:sz w:val="20"/>
                <w:szCs w:val="20"/>
              </w:rPr>
            </w:pPr>
            <w:r w:rsidRPr="00D37F1E">
              <w:rPr>
                <w:rFonts w:ascii="Times New Roman" w:hAnsi="Times New Roman" w:cs="Times New Roman"/>
                <w:b/>
                <w:sz w:val="20"/>
                <w:szCs w:val="20"/>
              </w:rPr>
              <w:t>Actors</w:t>
            </w:r>
          </w:p>
          <w:p w14:paraId="3F8E0AAE" w14:textId="73A1496F" w:rsidR="005B7774" w:rsidRPr="00AC35E5" w:rsidRDefault="005B7774">
            <w:pPr>
              <w:rPr>
                <w:rFonts w:ascii="Times New Roman" w:hAnsi="Times New Roman" w:cs="Times New Roman"/>
                <w:b/>
                <w:sz w:val="20"/>
                <w:szCs w:val="20"/>
              </w:rPr>
            </w:pPr>
            <w:r w:rsidRPr="00D37F1E">
              <w:rPr>
                <w:rFonts w:ascii="Times New Roman" w:hAnsi="Times New Roman" w:cs="Times New Roman"/>
                <w:b/>
                <w:sz w:val="20"/>
                <w:szCs w:val="20"/>
              </w:rPr>
              <w:t>(Actors)</w:t>
            </w:r>
          </w:p>
        </w:tc>
        <w:tc>
          <w:tcPr>
            <w:tcW w:w="7488" w:type="dxa"/>
          </w:tcPr>
          <w:p w14:paraId="473C9425" w14:textId="4B6973C6" w:rsidR="004E3DCC" w:rsidRPr="00AC35E5" w:rsidRDefault="00EA35A8">
            <w:pPr>
              <w:rPr>
                <w:rFonts w:ascii="Times New Roman" w:hAnsi="Times New Roman" w:cs="Times New Roman"/>
                <w:sz w:val="20"/>
                <w:szCs w:val="20"/>
              </w:rPr>
            </w:pPr>
            <w:r w:rsidRPr="00AC35E5">
              <w:rPr>
                <w:rFonts w:ascii="Times New Roman" w:hAnsi="Times New Roman" w:cs="Times New Roman"/>
                <w:sz w:val="20"/>
                <w:szCs w:val="20"/>
              </w:rPr>
              <w:t>Người đ</w:t>
            </w:r>
            <w:r w:rsidR="00354C04" w:rsidRPr="00AC35E5">
              <w:rPr>
                <w:rFonts w:ascii="Times New Roman" w:hAnsi="Times New Roman" w:cs="Times New Roman"/>
                <w:sz w:val="20"/>
                <w:szCs w:val="20"/>
              </w:rPr>
              <w:t>ặ</w:t>
            </w:r>
            <w:r w:rsidR="000A2360" w:rsidRPr="00AC35E5">
              <w:rPr>
                <w:rFonts w:ascii="Times New Roman" w:hAnsi="Times New Roman" w:cs="Times New Roman"/>
                <w:sz w:val="20"/>
                <w:szCs w:val="20"/>
              </w:rPr>
              <w:t>t</w:t>
            </w:r>
            <w:r w:rsidR="00354C04" w:rsidRPr="00AC35E5">
              <w:rPr>
                <w:rFonts w:ascii="Times New Roman" w:hAnsi="Times New Roman" w:cs="Times New Roman"/>
                <w:sz w:val="20"/>
                <w:szCs w:val="20"/>
              </w:rPr>
              <w:t xml:space="preserve"> xe</w:t>
            </w:r>
          </w:p>
        </w:tc>
      </w:tr>
      <w:tr w:rsidR="004E3DCC" w14:paraId="1DF2CA70" w14:textId="77777777">
        <w:tc>
          <w:tcPr>
            <w:tcW w:w="2088" w:type="dxa"/>
          </w:tcPr>
          <w:p w14:paraId="5DD1A8A7" w14:textId="77777777" w:rsidR="004E3DCC" w:rsidRPr="00AC35E5" w:rsidRDefault="004E3DCC">
            <w:pPr>
              <w:rPr>
                <w:rFonts w:ascii="Times New Roman" w:hAnsi="Times New Roman" w:cs="Times New Roman"/>
                <w:b/>
                <w:sz w:val="20"/>
                <w:szCs w:val="20"/>
              </w:rPr>
            </w:pPr>
            <w:r w:rsidRPr="00AC35E5">
              <w:rPr>
                <w:rFonts w:ascii="Times New Roman" w:hAnsi="Times New Roman" w:cs="Times New Roman"/>
                <w:b/>
                <w:sz w:val="20"/>
                <w:szCs w:val="20"/>
              </w:rPr>
              <w:t>Basic Flow</w:t>
            </w:r>
          </w:p>
          <w:p w14:paraId="406497A5" w14:textId="357830DE" w:rsidR="005B7774" w:rsidRPr="00AC35E5" w:rsidRDefault="005B7774">
            <w:pPr>
              <w:rPr>
                <w:rFonts w:ascii="Times New Roman" w:hAnsi="Times New Roman" w:cs="Times New Roman"/>
                <w:b/>
                <w:sz w:val="20"/>
                <w:szCs w:val="20"/>
              </w:rPr>
            </w:pPr>
            <w:r w:rsidRPr="00AC35E5">
              <w:rPr>
                <w:rFonts w:ascii="Times New Roman" w:hAnsi="Times New Roman" w:cs="Times New Roman"/>
                <w:b/>
                <w:sz w:val="20"/>
                <w:szCs w:val="20"/>
              </w:rPr>
              <w:t>(Luồng cơ bản)</w:t>
            </w:r>
          </w:p>
        </w:tc>
        <w:tc>
          <w:tcPr>
            <w:tcW w:w="7488" w:type="dxa"/>
          </w:tcPr>
          <w:p w14:paraId="7F83F296" w14:textId="3D530950" w:rsidR="009B420A" w:rsidRPr="00AC35E5" w:rsidRDefault="00C918CE" w:rsidP="00C918CE">
            <w:pPr>
              <w:pStyle w:val="oancuaDanhsac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Tại trang chủ, người dùng </w:t>
            </w:r>
            <w:r w:rsidR="00873AA3" w:rsidRPr="00AC35E5">
              <w:rPr>
                <w:rFonts w:ascii="Times New Roman" w:hAnsi="Times New Roman" w:cs="Times New Roman"/>
                <w:sz w:val="20"/>
                <w:szCs w:val="20"/>
              </w:rPr>
              <w:t>nhập từ khóa vào trường “Điểm đến”</w:t>
            </w:r>
            <w:r w:rsidR="004B536A" w:rsidRPr="00AC35E5">
              <w:rPr>
                <w:rFonts w:ascii="Times New Roman" w:hAnsi="Times New Roman" w:cs="Times New Roman"/>
                <w:sz w:val="20"/>
                <w:szCs w:val="20"/>
              </w:rPr>
              <w:t xml:space="preserve"> để tìm kiếm địa điểm.</w:t>
            </w:r>
          </w:p>
          <w:p w14:paraId="6E53FF87" w14:textId="77777777" w:rsidR="00B9671D" w:rsidRPr="00AC35E5" w:rsidRDefault="005D1BBB" w:rsidP="00C918CE">
            <w:pPr>
              <w:pStyle w:val="oancuaDanhsac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Hệ thống hiển thị các điểm đến gợi ý phù hợp với từ khóa</w:t>
            </w:r>
          </w:p>
          <w:p w14:paraId="7D2386EC" w14:textId="0409C29D" w:rsidR="00812A81" w:rsidRPr="00AC35E5" w:rsidRDefault="00812A81" w:rsidP="00C918CE">
            <w:pPr>
              <w:pStyle w:val="oancuaDanhsac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Người dùng chọn một trong các địa điểm mà hệ thống gợi ý</w:t>
            </w:r>
          </w:p>
          <w:p w14:paraId="49B9DDB5" w14:textId="77777777" w:rsidR="00DB131C" w:rsidRPr="00AC35E5" w:rsidRDefault="00CA7759" w:rsidP="00C918CE">
            <w:pPr>
              <w:pStyle w:val="oancuaDanhsac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Hệ thống hiển thị thông</w:t>
            </w:r>
            <w:r w:rsidR="00800493" w:rsidRPr="00AC35E5">
              <w:rPr>
                <w:rFonts w:ascii="Times New Roman" w:hAnsi="Times New Roman" w:cs="Times New Roman"/>
                <w:sz w:val="20"/>
                <w:szCs w:val="20"/>
              </w:rPr>
              <w:t xml:space="preserve"> tin các chuyến xe</w:t>
            </w:r>
            <w:r w:rsidR="00037A10" w:rsidRPr="00AC35E5">
              <w:rPr>
                <w:rFonts w:ascii="Times New Roman" w:hAnsi="Times New Roman" w:cs="Times New Roman"/>
                <w:sz w:val="20"/>
                <w:szCs w:val="20"/>
              </w:rPr>
              <w:t xml:space="preserve"> </w:t>
            </w:r>
            <w:r w:rsidR="00930631" w:rsidRPr="00AC35E5">
              <w:rPr>
                <w:rFonts w:ascii="Times New Roman" w:hAnsi="Times New Roman" w:cs="Times New Roman"/>
                <w:sz w:val="20"/>
                <w:szCs w:val="20"/>
              </w:rPr>
              <w:t xml:space="preserve">có </w:t>
            </w:r>
            <w:r w:rsidR="0041577F" w:rsidRPr="00AC35E5">
              <w:rPr>
                <w:rFonts w:ascii="Times New Roman" w:hAnsi="Times New Roman" w:cs="Times New Roman"/>
                <w:sz w:val="20"/>
                <w:szCs w:val="20"/>
              </w:rPr>
              <w:t>địa điểm đi và đến phù hợp</w:t>
            </w:r>
            <w:r w:rsidR="000B32AD" w:rsidRPr="00AC35E5">
              <w:rPr>
                <w:rFonts w:ascii="Times New Roman" w:hAnsi="Times New Roman" w:cs="Times New Roman"/>
                <w:sz w:val="20"/>
                <w:szCs w:val="20"/>
              </w:rPr>
              <w:t>.</w:t>
            </w:r>
          </w:p>
          <w:p w14:paraId="6371C080" w14:textId="69E7FCF0" w:rsidR="00CE5996" w:rsidRPr="00AC35E5" w:rsidRDefault="00CE5996" w:rsidP="00C918CE">
            <w:pPr>
              <w:pStyle w:val="oancuaDanhsac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Người dùng nhấp</w:t>
            </w:r>
            <w:r w:rsidR="001C707E" w:rsidRPr="00AC35E5">
              <w:rPr>
                <w:rFonts w:ascii="Times New Roman" w:hAnsi="Times New Roman" w:cs="Times New Roman"/>
                <w:sz w:val="20"/>
                <w:szCs w:val="20"/>
              </w:rPr>
              <w:t xml:space="preserve"> nút “Đặt xe” trong thông tin </w:t>
            </w:r>
            <w:r w:rsidR="00C3321F" w:rsidRPr="00AC35E5">
              <w:rPr>
                <w:rFonts w:ascii="Times New Roman" w:hAnsi="Times New Roman" w:cs="Times New Roman"/>
                <w:sz w:val="20"/>
                <w:szCs w:val="20"/>
              </w:rPr>
              <w:t xml:space="preserve">chuyến xe </w:t>
            </w:r>
            <w:r w:rsidR="004553C3" w:rsidRPr="00AC35E5">
              <w:rPr>
                <w:rFonts w:ascii="Times New Roman" w:hAnsi="Times New Roman" w:cs="Times New Roman"/>
                <w:sz w:val="20"/>
                <w:szCs w:val="20"/>
              </w:rPr>
              <w:t>muốn đặt</w:t>
            </w:r>
            <w:r w:rsidR="001C57B8" w:rsidRPr="00AC35E5">
              <w:rPr>
                <w:rFonts w:ascii="Times New Roman" w:hAnsi="Times New Roman" w:cs="Times New Roman"/>
                <w:sz w:val="20"/>
                <w:szCs w:val="20"/>
              </w:rPr>
              <w:t>.</w:t>
            </w:r>
          </w:p>
        </w:tc>
      </w:tr>
      <w:tr w:rsidR="004E3DCC" w14:paraId="4AAA718D" w14:textId="77777777">
        <w:tc>
          <w:tcPr>
            <w:tcW w:w="2088" w:type="dxa"/>
          </w:tcPr>
          <w:p w14:paraId="5EF78F3C" w14:textId="77777777" w:rsidR="004E3DCC" w:rsidRPr="00AC35E5" w:rsidRDefault="004E3DCC">
            <w:pPr>
              <w:rPr>
                <w:rFonts w:ascii="Times New Roman" w:hAnsi="Times New Roman" w:cs="Times New Roman"/>
                <w:b/>
                <w:sz w:val="20"/>
                <w:szCs w:val="20"/>
              </w:rPr>
            </w:pPr>
            <w:r w:rsidRPr="00AC35E5">
              <w:rPr>
                <w:rFonts w:ascii="Times New Roman" w:hAnsi="Times New Roman" w:cs="Times New Roman"/>
                <w:b/>
                <w:sz w:val="20"/>
                <w:szCs w:val="20"/>
              </w:rPr>
              <w:t>Alternative Flows</w:t>
            </w:r>
          </w:p>
          <w:p w14:paraId="064CFFA9" w14:textId="3B5431F7" w:rsidR="005B7774" w:rsidRPr="00AC35E5" w:rsidRDefault="005B7774">
            <w:pPr>
              <w:rPr>
                <w:rFonts w:ascii="Times New Roman" w:hAnsi="Times New Roman" w:cs="Times New Roman"/>
                <w:b/>
                <w:sz w:val="20"/>
                <w:szCs w:val="20"/>
              </w:rPr>
            </w:pPr>
            <w:r w:rsidRPr="00AC35E5">
              <w:rPr>
                <w:rFonts w:ascii="Times New Roman" w:hAnsi="Times New Roman" w:cs="Times New Roman"/>
                <w:b/>
                <w:sz w:val="20"/>
                <w:szCs w:val="20"/>
              </w:rPr>
              <w:t>(Các luồng thay thế)</w:t>
            </w:r>
          </w:p>
        </w:tc>
        <w:tc>
          <w:tcPr>
            <w:tcW w:w="7488" w:type="dxa"/>
          </w:tcPr>
          <w:p w14:paraId="52F8A91F" w14:textId="76F5BF00" w:rsidR="004E3DCC" w:rsidRPr="00AC35E5" w:rsidRDefault="00F11718">
            <w:pPr>
              <w:rPr>
                <w:rFonts w:ascii="Times New Roman" w:hAnsi="Times New Roman" w:cs="Times New Roman"/>
                <w:b/>
                <w:sz w:val="20"/>
                <w:szCs w:val="20"/>
              </w:rPr>
            </w:pPr>
            <w:r w:rsidRPr="00AC35E5">
              <w:rPr>
                <w:rFonts w:ascii="Times New Roman" w:hAnsi="Times New Roman" w:cs="Times New Roman"/>
                <w:b/>
                <w:sz w:val="20"/>
                <w:szCs w:val="20"/>
              </w:rPr>
              <w:t>Luồng thay thế 1: Người dùng muốn thay đổi điểm đi</w:t>
            </w:r>
          </w:p>
          <w:p w14:paraId="287CE2FB" w14:textId="398F4930" w:rsidR="004E3DCC" w:rsidRPr="00AC35E5" w:rsidRDefault="00582022" w:rsidP="004E3DCC">
            <w:pPr>
              <w:pStyle w:val="oancuaDanhsach"/>
              <w:numPr>
                <w:ilvl w:val="0"/>
                <w:numId w:val="24"/>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Từ </w:t>
            </w:r>
            <w:r w:rsidR="00BC31B0">
              <w:rPr>
                <w:rFonts w:ascii="Times New Roman" w:hAnsi="Times New Roman" w:cs="Times New Roman"/>
                <w:sz w:val="20"/>
                <w:szCs w:val="20"/>
              </w:rPr>
              <w:t xml:space="preserve">bước </w:t>
            </w:r>
            <w:r w:rsidRPr="00AC35E5">
              <w:rPr>
                <w:rFonts w:ascii="Times New Roman" w:hAnsi="Times New Roman" w:cs="Times New Roman"/>
                <w:sz w:val="20"/>
                <w:szCs w:val="20"/>
              </w:rPr>
              <w:t>3</w:t>
            </w:r>
            <w:r w:rsidR="00BC31B0">
              <w:rPr>
                <w:rFonts w:ascii="Times New Roman" w:hAnsi="Times New Roman" w:cs="Times New Roman"/>
                <w:sz w:val="20"/>
                <w:szCs w:val="20"/>
              </w:rPr>
              <w:t xml:space="preserve"> của Luồng cơ bản,</w:t>
            </w:r>
            <w:r w:rsidR="002205DC" w:rsidRPr="00AC35E5">
              <w:rPr>
                <w:rFonts w:ascii="Times New Roman" w:hAnsi="Times New Roman" w:cs="Times New Roman"/>
                <w:sz w:val="20"/>
                <w:szCs w:val="20"/>
              </w:rPr>
              <w:t xml:space="preserve"> người dùng nhập từ khóa tìm kiếm vào trường “Đ</w:t>
            </w:r>
            <w:r w:rsidR="00BC31B0">
              <w:rPr>
                <w:rFonts w:ascii="Times New Roman" w:hAnsi="Times New Roman" w:cs="Times New Roman"/>
                <w:sz w:val="20"/>
                <w:szCs w:val="20"/>
              </w:rPr>
              <w:t>i</w:t>
            </w:r>
            <w:r w:rsidR="002205DC" w:rsidRPr="00AC35E5">
              <w:rPr>
                <w:rFonts w:ascii="Times New Roman" w:hAnsi="Times New Roman" w:cs="Times New Roman"/>
                <w:sz w:val="20"/>
                <w:szCs w:val="20"/>
              </w:rPr>
              <w:t xml:space="preserve">ểm đi” </w:t>
            </w:r>
            <w:r w:rsidR="00AE2A69" w:rsidRPr="00AC35E5">
              <w:rPr>
                <w:rFonts w:ascii="Times New Roman" w:hAnsi="Times New Roman" w:cs="Times New Roman"/>
                <w:sz w:val="20"/>
                <w:szCs w:val="20"/>
              </w:rPr>
              <w:t xml:space="preserve">để tìm </w:t>
            </w:r>
            <w:r w:rsidR="00E539C7" w:rsidRPr="00AC35E5">
              <w:rPr>
                <w:rFonts w:ascii="Times New Roman" w:hAnsi="Times New Roman" w:cs="Times New Roman"/>
                <w:sz w:val="20"/>
                <w:szCs w:val="20"/>
              </w:rPr>
              <w:t>kiếm (thay đổi) địa điểm đi</w:t>
            </w:r>
          </w:p>
          <w:p w14:paraId="07A7C7D9" w14:textId="62A73A4B" w:rsidR="00366692" w:rsidRPr="00AC35E5" w:rsidRDefault="007664D6" w:rsidP="00D35282">
            <w:pPr>
              <w:pStyle w:val="oancuaDanhsach"/>
              <w:numPr>
                <w:ilvl w:val="0"/>
                <w:numId w:val="24"/>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Tiếp tục bước 2 trong Lu</w:t>
            </w:r>
            <w:r w:rsidR="00CD7319" w:rsidRPr="00AC35E5">
              <w:rPr>
                <w:rFonts w:ascii="Times New Roman" w:hAnsi="Times New Roman" w:cs="Times New Roman"/>
                <w:sz w:val="20"/>
                <w:szCs w:val="20"/>
              </w:rPr>
              <w:t>ồng cơ bản</w:t>
            </w:r>
          </w:p>
        </w:tc>
      </w:tr>
      <w:tr w:rsidR="004E3DCC" w14:paraId="628E4416" w14:textId="77777777">
        <w:tc>
          <w:tcPr>
            <w:tcW w:w="2088" w:type="dxa"/>
          </w:tcPr>
          <w:p w14:paraId="280DB2E3" w14:textId="77777777" w:rsidR="004E3DCC" w:rsidRPr="00AC35E5" w:rsidRDefault="004E3DCC">
            <w:pPr>
              <w:rPr>
                <w:rFonts w:ascii="Times New Roman" w:hAnsi="Times New Roman" w:cs="Times New Roman"/>
                <w:b/>
                <w:sz w:val="20"/>
                <w:szCs w:val="20"/>
              </w:rPr>
            </w:pPr>
            <w:r w:rsidRPr="00AC35E5">
              <w:rPr>
                <w:rFonts w:ascii="Times New Roman" w:hAnsi="Times New Roman" w:cs="Times New Roman"/>
                <w:b/>
                <w:sz w:val="20"/>
                <w:szCs w:val="20"/>
              </w:rPr>
              <w:t>Pre-conditions</w:t>
            </w:r>
          </w:p>
          <w:p w14:paraId="07D2FE06" w14:textId="60D918C8" w:rsidR="005B7774" w:rsidRPr="00AC35E5" w:rsidRDefault="005B7774">
            <w:pPr>
              <w:rPr>
                <w:rFonts w:ascii="Times New Roman" w:hAnsi="Times New Roman" w:cs="Times New Roman"/>
                <w:b/>
                <w:sz w:val="20"/>
                <w:szCs w:val="20"/>
              </w:rPr>
            </w:pPr>
            <w:r w:rsidRPr="00AC35E5">
              <w:rPr>
                <w:rFonts w:ascii="Times New Roman" w:hAnsi="Times New Roman" w:cs="Times New Roman"/>
                <w:b/>
                <w:sz w:val="20"/>
                <w:szCs w:val="20"/>
              </w:rPr>
              <w:t>(Điều kiện đầu vào)</w:t>
            </w:r>
          </w:p>
        </w:tc>
        <w:tc>
          <w:tcPr>
            <w:tcW w:w="7488" w:type="dxa"/>
          </w:tcPr>
          <w:p w14:paraId="182E72D8" w14:textId="77777777" w:rsidR="004E3DCC" w:rsidRDefault="00E15AA4">
            <w:pPr>
              <w:rPr>
                <w:rFonts w:ascii="Times New Roman" w:hAnsi="Times New Roman" w:cs="Times New Roman"/>
                <w:sz w:val="20"/>
                <w:szCs w:val="20"/>
              </w:rPr>
            </w:pPr>
            <w:r w:rsidRPr="00AC35E5">
              <w:rPr>
                <w:rFonts w:ascii="Times New Roman" w:hAnsi="Times New Roman" w:cs="Times New Roman"/>
                <w:sz w:val="20"/>
                <w:szCs w:val="20"/>
              </w:rPr>
              <w:t>Người dùng</w:t>
            </w:r>
            <w:r w:rsidR="0035106D" w:rsidRPr="00AC35E5">
              <w:rPr>
                <w:rFonts w:ascii="Times New Roman" w:hAnsi="Times New Roman" w:cs="Times New Roman"/>
                <w:sz w:val="20"/>
                <w:szCs w:val="20"/>
              </w:rPr>
              <w:t xml:space="preserve"> </w:t>
            </w:r>
            <w:r w:rsidR="00B678B3" w:rsidRPr="00AC35E5">
              <w:rPr>
                <w:rFonts w:ascii="Times New Roman" w:hAnsi="Times New Roman" w:cs="Times New Roman"/>
                <w:sz w:val="20"/>
                <w:szCs w:val="20"/>
              </w:rPr>
              <w:t xml:space="preserve">đã đăng nhập </w:t>
            </w:r>
            <w:r w:rsidR="0035106D" w:rsidRPr="00AC35E5">
              <w:rPr>
                <w:rFonts w:ascii="Times New Roman" w:hAnsi="Times New Roman" w:cs="Times New Roman"/>
                <w:sz w:val="20"/>
                <w:szCs w:val="20"/>
              </w:rPr>
              <w:t>ở trang chủ UniRide</w:t>
            </w:r>
          </w:p>
          <w:p w14:paraId="4467F0D0" w14:textId="095FB83A" w:rsidR="00C53AE7" w:rsidRPr="00AC35E5" w:rsidRDefault="00C53AE7">
            <w:pPr>
              <w:rPr>
                <w:rFonts w:ascii="Times New Roman" w:hAnsi="Times New Roman" w:cs="Times New Roman"/>
                <w:sz w:val="20"/>
                <w:szCs w:val="20"/>
              </w:rPr>
            </w:pPr>
            <w:r>
              <w:rPr>
                <w:rFonts w:ascii="Times New Roman" w:hAnsi="Times New Roman" w:cs="Times New Roman"/>
                <w:sz w:val="20"/>
                <w:szCs w:val="20"/>
              </w:rPr>
              <w:t xml:space="preserve">Người dùng chọn vai trò là Người </w:t>
            </w:r>
            <w:r w:rsidR="003668A9">
              <w:rPr>
                <w:rFonts w:ascii="Times New Roman" w:hAnsi="Times New Roman" w:cs="Times New Roman"/>
                <w:sz w:val="20"/>
                <w:szCs w:val="20"/>
              </w:rPr>
              <w:t>đặt xe</w:t>
            </w:r>
          </w:p>
        </w:tc>
      </w:tr>
      <w:tr w:rsidR="004E3DCC" w14:paraId="3AFF265B" w14:textId="77777777">
        <w:tc>
          <w:tcPr>
            <w:tcW w:w="2088" w:type="dxa"/>
          </w:tcPr>
          <w:p w14:paraId="0398A1BA" w14:textId="77777777" w:rsidR="004E3DCC" w:rsidRPr="00AC35E5" w:rsidRDefault="004E3DCC">
            <w:pPr>
              <w:rPr>
                <w:rFonts w:ascii="Times New Roman" w:hAnsi="Times New Roman" w:cs="Times New Roman"/>
                <w:b/>
                <w:sz w:val="20"/>
                <w:szCs w:val="20"/>
              </w:rPr>
            </w:pPr>
            <w:r w:rsidRPr="00AC35E5">
              <w:rPr>
                <w:rFonts w:ascii="Times New Roman" w:hAnsi="Times New Roman" w:cs="Times New Roman"/>
                <w:b/>
                <w:sz w:val="20"/>
                <w:szCs w:val="20"/>
              </w:rPr>
              <w:t>Post-conditions</w:t>
            </w:r>
          </w:p>
          <w:p w14:paraId="06D6E8BF" w14:textId="44707593" w:rsidR="005B7774" w:rsidRPr="00AC35E5" w:rsidRDefault="005B7774">
            <w:pPr>
              <w:rPr>
                <w:rFonts w:ascii="Times New Roman" w:hAnsi="Times New Roman" w:cs="Times New Roman"/>
                <w:b/>
                <w:sz w:val="20"/>
                <w:szCs w:val="20"/>
              </w:rPr>
            </w:pPr>
            <w:r w:rsidRPr="00AC35E5">
              <w:rPr>
                <w:rFonts w:ascii="Times New Roman" w:hAnsi="Times New Roman" w:cs="Times New Roman"/>
                <w:b/>
                <w:sz w:val="20"/>
                <w:szCs w:val="20"/>
              </w:rPr>
              <w:t>(Điều kiện đầu ra)</w:t>
            </w:r>
          </w:p>
        </w:tc>
        <w:tc>
          <w:tcPr>
            <w:tcW w:w="7488" w:type="dxa"/>
          </w:tcPr>
          <w:p w14:paraId="7DAB9850" w14:textId="6C31EA60" w:rsidR="004E3DCC" w:rsidRPr="00AC35E5" w:rsidRDefault="00ED1E17" w:rsidP="000A0E7B">
            <w:pPr>
              <w:rPr>
                <w:rFonts w:ascii="Times New Roman" w:hAnsi="Times New Roman" w:cs="Times New Roman"/>
                <w:sz w:val="20"/>
                <w:szCs w:val="20"/>
              </w:rPr>
            </w:pPr>
            <w:r w:rsidRPr="00AC35E5">
              <w:rPr>
                <w:rFonts w:ascii="Times New Roman" w:hAnsi="Times New Roman" w:cs="Times New Roman"/>
                <w:sz w:val="20"/>
                <w:szCs w:val="20"/>
              </w:rPr>
              <w:t>Người dùng đặt chuyến x</w:t>
            </w:r>
            <w:r w:rsidR="003668A9">
              <w:rPr>
                <w:rFonts w:ascii="Times New Roman" w:hAnsi="Times New Roman" w:cs="Times New Roman"/>
                <w:sz w:val="20"/>
                <w:szCs w:val="20"/>
              </w:rPr>
              <w:t>e</w:t>
            </w:r>
            <w:r w:rsidRPr="00AC35E5">
              <w:rPr>
                <w:rFonts w:ascii="Times New Roman" w:hAnsi="Times New Roman" w:cs="Times New Roman"/>
                <w:sz w:val="20"/>
                <w:szCs w:val="20"/>
              </w:rPr>
              <w:t xml:space="preserve"> thành công</w:t>
            </w:r>
          </w:p>
        </w:tc>
      </w:tr>
    </w:tbl>
    <w:p w14:paraId="7EBAF579" w14:textId="77777777" w:rsidR="006F3738" w:rsidRDefault="006F3738" w:rsidP="004E3DCC"/>
    <w:p w14:paraId="6B884305" w14:textId="78A56BE0" w:rsidR="00512FAF" w:rsidRDefault="00F25C41" w:rsidP="00F25C41">
      <w:pPr>
        <w:pStyle w:val="u2"/>
        <w:rPr>
          <w:lang w:val="vi-VN"/>
        </w:rPr>
      </w:pPr>
      <w:bookmarkStart w:id="16" w:name="_Toc118147861"/>
      <w:bookmarkStart w:id="17" w:name="_Toc118220736"/>
      <w:r>
        <w:t xml:space="preserve">Use-case: </w:t>
      </w:r>
      <w:r w:rsidR="3E338D7C">
        <w:t>Tạo chuyến xe</w:t>
      </w:r>
      <w:bookmarkEnd w:id="16"/>
      <w:bookmarkEnd w:id="17"/>
    </w:p>
    <w:tbl>
      <w:tblPr>
        <w:tblStyle w:val="LiBang"/>
        <w:tblW w:w="0" w:type="auto"/>
        <w:tblLook w:val="04A0" w:firstRow="1" w:lastRow="0" w:firstColumn="1" w:lastColumn="0" w:noHBand="0" w:noVBand="1"/>
      </w:tblPr>
      <w:tblGrid>
        <w:gridCol w:w="2057"/>
        <w:gridCol w:w="7293"/>
      </w:tblGrid>
      <w:tr w:rsidR="1E03B5FC" w14:paraId="2CBCD454" w14:textId="77777777" w:rsidTr="5A900772">
        <w:tc>
          <w:tcPr>
            <w:tcW w:w="2057" w:type="dxa"/>
          </w:tcPr>
          <w:p w14:paraId="727C1D74"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 xml:space="preserve">Use case </w:t>
            </w:r>
            <w:proofErr w:type="gramStart"/>
            <w:r w:rsidRPr="00D37F1E">
              <w:rPr>
                <w:rFonts w:ascii="Times New Roman" w:hAnsi="Times New Roman" w:cs="Times New Roman"/>
                <w:b/>
                <w:sz w:val="20"/>
                <w:szCs w:val="20"/>
              </w:rPr>
              <w:t>Name</w:t>
            </w:r>
            <w:proofErr w:type="gramEnd"/>
          </w:p>
          <w:p w14:paraId="7DCCD1B2"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(Tên use-case)</w:t>
            </w:r>
          </w:p>
        </w:tc>
        <w:tc>
          <w:tcPr>
            <w:tcW w:w="7293" w:type="dxa"/>
          </w:tcPr>
          <w:p w14:paraId="3F9E30EB" w14:textId="70FBC5DD" w:rsidR="02BAD6F0" w:rsidRPr="00D37F1E" w:rsidRDefault="02BAD6F0" w:rsidP="1E03B5FC">
            <w:pPr>
              <w:rPr>
                <w:rFonts w:ascii="Times New Roman" w:hAnsi="Times New Roman" w:cs="Times New Roman"/>
                <w:sz w:val="20"/>
                <w:szCs w:val="20"/>
              </w:rPr>
            </w:pPr>
            <w:r w:rsidRPr="00D37F1E">
              <w:rPr>
                <w:rFonts w:ascii="Times New Roman" w:hAnsi="Times New Roman" w:cs="Times New Roman"/>
                <w:sz w:val="20"/>
                <w:szCs w:val="20"/>
              </w:rPr>
              <w:t>Tạo chuyến xe</w:t>
            </w:r>
          </w:p>
        </w:tc>
      </w:tr>
      <w:tr w:rsidR="1E03B5FC" w14:paraId="52C7674A" w14:textId="77777777" w:rsidTr="5A900772">
        <w:tc>
          <w:tcPr>
            <w:tcW w:w="2057" w:type="dxa"/>
          </w:tcPr>
          <w:p w14:paraId="5BB7E94C"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Brief description</w:t>
            </w:r>
          </w:p>
          <w:p w14:paraId="7DE7A24D"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(Mô tả)</w:t>
            </w:r>
          </w:p>
        </w:tc>
        <w:tc>
          <w:tcPr>
            <w:tcW w:w="7293" w:type="dxa"/>
          </w:tcPr>
          <w:p w14:paraId="4DA42074" w14:textId="310368D0" w:rsidR="5C2A13C1" w:rsidRPr="00D37F1E" w:rsidRDefault="5C2A13C1" w:rsidP="1E03B5FC">
            <w:pPr>
              <w:rPr>
                <w:rFonts w:ascii="Times New Roman" w:hAnsi="Times New Roman" w:cs="Times New Roman"/>
                <w:sz w:val="20"/>
                <w:szCs w:val="20"/>
              </w:rPr>
            </w:pPr>
            <w:r w:rsidRPr="00D37F1E">
              <w:rPr>
                <w:rFonts w:ascii="Times New Roman" w:hAnsi="Times New Roman" w:cs="Times New Roman"/>
                <w:sz w:val="20"/>
                <w:szCs w:val="20"/>
              </w:rPr>
              <w:t>Use case này mô tả người dùng là sinh viên lái xe tạo chuyến xe</w:t>
            </w:r>
          </w:p>
        </w:tc>
      </w:tr>
      <w:tr w:rsidR="1E03B5FC" w14:paraId="76FB9C3B" w14:textId="77777777" w:rsidTr="5A900772">
        <w:tc>
          <w:tcPr>
            <w:tcW w:w="2057" w:type="dxa"/>
          </w:tcPr>
          <w:p w14:paraId="76FA6B0B"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Actors</w:t>
            </w:r>
          </w:p>
          <w:p w14:paraId="5187831E"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(Actors)</w:t>
            </w:r>
          </w:p>
        </w:tc>
        <w:tc>
          <w:tcPr>
            <w:tcW w:w="7293" w:type="dxa"/>
          </w:tcPr>
          <w:p w14:paraId="6847B022" w14:textId="60CFA43A" w:rsidR="10A7ADEA" w:rsidRPr="00D37F1E" w:rsidRDefault="10A7ADEA">
            <w:pPr>
              <w:rPr>
                <w:rFonts w:ascii="Times New Roman" w:hAnsi="Times New Roman" w:cs="Times New Roman"/>
                <w:sz w:val="20"/>
                <w:szCs w:val="20"/>
              </w:rPr>
            </w:pPr>
            <w:r w:rsidRPr="00D37F1E">
              <w:rPr>
                <w:rFonts w:ascii="Times New Roman" w:hAnsi="Times New Roman" w:cs="Times New Roman"/>
                <w:sz w:val="20"/>
                <w:szCs w:val="20"/>
              </w:rPr>
              <w:t>Người lái xe</w:t>
            </w:r>
          </w:p>
        </w:tc>
      </w:tr>
      <w:tr w:rsidR="1E03B5FC" w14:paraId="1B063FA5" w14:textId="77777777" w:rsidTr="5A900772">
        <w:tc>
          <w:tcPr>
            <w:tcW w:w="2057" w:type="dxa"/>
          </w:tcPr>
          <w:p w14:paraId="2803ED84"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Basic Flow</w:t>
            </w:r>
          </w:p>
          <w:p w14:paraId="5312CEDE"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(Luồng cơ bản)</w:t>
            </w:r>
          </w:p>
        </w:tc>
        <w:tc>
          <w:tcPr>
            <w:tcW w:w="7293" w:type="dxa"/>
          </w:tcPr>
          <w:p w14:paraId="16DAC9D8" w14:textId="31F94402" w:rsidR="784596B0" w:rsidRPr="00D37F1E" w:rsidRDefault="784596B0" w:rsidP="234FD92B">
            <w:pPr>
              <w:pStyle w:val="oancuaDanhsac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Tại giao diện Trang chủ, người dùng bấm vào nút Tạo chuyến xe</w:t>
            </w:r>
            <w:r w:rsidR="2EEB9817" w:rsidRPr="00D37F1E">
              <w:rPr>
                <w:rFonts w:ascii="Times New Roman" w:hAnsi="Times New Roman" w:cs="Times New Roman"/>
                <w:sz w:val="20"/>
                <w:szCs w:val="20"/>
              </w:rPr>
              <w:t>.</w:t>
            </w:r>
          </w:p>
          <w:p w14:paraId="509C5EB5" w14:textId="35892317" w:rsidR="784596B0" w:rsidRPr="00D37F1E" w:rsidRDefault="784596B0" w:rsidP="234FD92B">
            <w:pPr>
              <w:pStyle w:val="oancuaDanhsac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Sau đó người dùng lần lượt nhập vào Vị trí đi và Vị trí đến</w:t>
            </w:r>
            <w:r w:rsidR="4188EDF0" w:rsidRPr="00D37F1E">
              <w:rPr>
                <w:rFonts w:ascii="Times New Roman" w:hAnsi="Times New Roman" w:cs="Times New Roman"/>
                <w:sz w:val="20"/>
                <w:szCs w:val="20"/>
              </w:rPr>
              <w:t xml:space="preserve">. </w:t>
            </w:r>
            <w:r w:rsidRPr="00D37F1E">
              <w:rPr>
                <w:rFonts w:ascii="Times New Roman" w:hAnsi="Times New Roman" w:cs="Times New Roman"/>
                <w:sz w:val="20"/>
                <w:szCs w:val="20"/>
              </w:rPr>
              <w:t>Hệ thống lần lượt cập nhật lại địa điểm tương ứng trên bản đồ mỗi khi hoàn tất nhập từng địa điểm</w:t>
            </w:r>
            <w:r w:rsidR="112AF1E0" w:rsidRPr="00D37F1E">
              <w:rPr>
                <w:rFonts w:ascii="Times New Roman" w:hAnsi="Times New Roman" w:cs="Times New Roman"/>
                <w:sz w:val="20"/>
                <w:szCs w:val="20"/>
              </w:rPr>
              <w:t>.</w:t>
            </w:r>
          </w:p>
          <w:p w14:paraId="0C9B6BFA" w14:textId="5DE5D72C" w:rsidR="0DBF25AF" w:rsidRPr="00D37F1E" w:rsidRDefault="0DBF25AF" w:rsidP="1CD1550E">
            <w:pPr>
              <w:pStyle w:val="oancuaDanhsac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lastRenderedPageBreak/>
              <w:t>Hệ thống đưa ra đường đi ngắn nhất dựa vào Google Maps</w:t>
            </w:r>
            <w:r w:rsidR="6DE5844C" w:rsidRPr="00D37F1E">
              <w:rPr>
                <w:rFonts w:ascii="Times New Roman" w:hAnsi="Times New Roman" w:cs="Times New Roman"/>
                <w:sz w:val="20"/>
                <w:szCs w:val="20"/>
              </w:rPr>
              <w:t xml:space="preserve"> </w:t>
            </w:r>
            <w:r w:rsidR="00B63CCB" w:rsidRPr="00D37F1E">
              <w:rPr>
                <w:rFonts w:ascii="Times New Roman" w:hAnsi="Times New Roman" w:cs="Times New Roman"/>
                <w:sz w:val="20"/>
                <w:szCs w:val="20"/>
              </w:rPr>
              <w:t>và in ra dạng danh sách</w:t>
            </w:r>
            <w:r w:rsidRPr="00D37F1E">
              <w:rPr>
                <w:rFonts w:ascii="Times New Roman" w:hAnsi="Times New Roman" w:cs="Times New Roman"/>
                <w:sz w:val="20"/>
                <w:szCs w:val="20"/>
              </w:rPr>
              <w:t>.</w:t>
            </w:r>
          </w:p>
          <w:p w14:paraId="7F010119" w14:textId="383F78A7" w:rsidR="784596B0" w:rsidRPr="00D37F1E" w:rsidRDefault="784596B0" w:rsidP="1CD1550E">
            <w:pPr>
              <w:pStyle w:val="oancuaDanhsac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Người dùng tiếp tục nhập vào ngày giờ đi.</w:t>
            </w:r>
          </w:p>
          <w:p w14:paraId="2926717B" w14:textId="740DCFAC" w:rsidR="784596B0" w:rsidRPr="00D37F1E" w:rsidRDefault="784596B0" w:rsidP="1CD1550E">
            <w:pPr>
              <w:numPr>
                <w:ilvl w:val="0"/>
                <w:numId w:val="43"/>
              </w:numPr>
              <w:rPr>
                <w:rFonts w:ascii="Times New Roman" w:hAnsi="Times New Roman" w:cs="Times New Roman"/>
                <w:sz w:val="20"/>
                <w:szCs w:val="20"/>
              </w:rPr>
            </w:pPr>
            <w:r w:rsidRPr="00D37F1E">
              <w:rPr>
                <w:rFonts w:ascii="Times New Roman" w:hAnsi="Times New Roman" w:cs="Times New Roman"/>
                <w:sz w:val="20"/>
                <w:szCs w:val="20"/>
              </w:rPr>
              <w:t>Người dùng ấn nút ‘Hoàn tất’ để xác nhận tạo chuyến xe thành công</w:t>
            </w:r>
          </w:p>
          <w:p w14:paraId="67D913F1" w14:textId="4437D13A" w:rsidR="784596B0" w:rsidRPr="00D37F1E" w:rsidRDefault="784596B0" w:rsidP="1CD1550E">
            <w:pPr>
              <w:numPr>
                <w:ilvl w:val="0"/>
                <w:numId w:val="43"/>
              </w:numPr>
              <w:rPr>
                <w:rFonts w:ascii="Times New Roman" w:hAnsi="Times New Roman" w:cs="Times New Roman"/>
                <w:sz w:val="20"/>
                <w:szCs w:val="20"/>
              </w:rPr>
            </w:pPr>
            <w:r w:rsidRPr="00D37F1E">
              <w:rPr>
                <w:rFonts w:ascii="Times New Roman" w:hAnsi="Times New Roman" w:cs="Times New Roman"/>
                <w:sz w:val="20"/>
                <w:szCs w:val="20"/>
              </w:rPr>
              <w:t>Hệ thống thêm vào một dữ liệu chuyến xe mới.</w:t>
            </w:r>
          </w:p>
        </w:tc>
      </w:tr>
      <w:tr w:rsidR="1E03B5FC" w14:paraId="6D91CB5A" w14:textId="77777777" w:rsidTr="5A900772">
        <w:tc>
          <w:tcPr>
            <w:tcW w:w="2057" w:type="dxa"/>
          </w:tcPr>
          <w:p w14:paraId="0CC9D022"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lastRenderedPageBreak/>
              <w:t>Alternative Flows</w:t>
            </w:r>
          </w:p>
          <w:p w14:paraId="409448FE"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(Các luồng thay thế)</w:t>
            </w:r>
          </w:p>
        </w:tc>
        <w:tc>
          <w:tcPr>
            <w:tcW w:w="7293" w:type="dxa"/>
          </w:tcPr>
          <w:p w14:paraId="42FB5842" w14:textId="112477F9" w:rsidR="1E03B5FC" w:rsidRPr="00D37F1E" w:rsidRDefault="1CD1550E" w:rsidP="1E03B5FC">
            <w:pPr>
              <w:rPr>
                <w:rFonts w:ascii="Times New Roman" w:hAnsi="Times New Roman" w:cs="Times New Roman"/>
                <w:b/>
                <w:sz w:val="20"/>
                <w:szCs w:val="20"/>
              </w:rPr>
            </w:pPr>
            <w:r w:rsidRPr="00D37F1E">
              <w:rPr>
                <w:rFonts w:ascii="Times New Roman" w:hAnsi="Times New Roman" w:cs="Times New Roman"/>
                <w:b/>
                <w:sz w:val="20"/>
                <w:szCs w:val="20"/>
              </w:rPr>
              <w:t xml:space="preserve">Alternative flow 1: </w:t>
            </w:r>
            <w:r w:rsidR="12B3F952" w:rsidRPr="00D37F1E">
              <w:rPr>
                <w:rFonts w:ascii="Times New Roman" w:hAnsi="Times New Roman" w:cs="Times New Roman"/>
                <w:b/>
                <w:sz w:val="20"/>
                <w:szCs w:val="20"/>
              </w:rPr>
              <w:t xml:space="preserve">Người dùng </w:t>
            </w:r>
            <w:r w:rsidR="79BEA6DB" w:rsidRPr="00D37F1E">
              <w:rPr>
                <w:rFonts w:ascii="Times New Roman" w:hAnsi="Times New Roman" w:cs="Times New Roman"/>
                <w:b/>
                <w:sz w:val="20"/>
                <w:szCs w:val="20"/>
              </w:rPr>
              <w:t>tùy ý thay đổi đoạn đường đi</w:t>
            </w:r>
          </w:p>
          <w:p w14:paraId="396B7CF7" w14:textId="67011ABD" w:rsidR="79BEA6DB" w:rsidRPr="00D37F1E" w:rsidRDefault="79BEA6DB" w:rsidP="00FB3ECC">
            <w:pPr>
              <w:pStyle w:val="oancuaDanhsach"/>
              <w:numPr>
                <w:ilvl w:val="0"/>
                <w:numId w:val="46"/>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Tại bước 3</w:t>
            </w:r>
            <w:r w:rsidR="009C3C9A">
              <w:rPr>
                <w:rFonts w:ascii="Times New Roman" w:hAnsi="Times New Roman" w:cs="Times New Roman"/>
                <w:sz w:val="20"/>
                <w:szCs w:val="20"/>
              </w:rPr>
              <w:t xml:space="preserve"> của luồng cơ bản</w:t>
            </w:r>
            <w:r w:rsidRPr="00D37F1E">
              <w:rPr>
                <w:rFonts w:ascii="Times New Roman" w:hAnsi="Times New Roman" w:cs="Times New Roman"/>
                <w:sz w:val="20"/>
                <w:szCs w:val="20"/>
              </w:rPr>
              <w:t xml:space="preserve">, người dùng có thể bấm vào </w:t>
            </w:r>
            <w:r w:rsidR="00FB3ECC" w:rsidRPr="00D37F1E">
              <w:rPr>
                <w:rFonts w:ascii="Times New Roman" w:hAnsi="Times New Roman" w:cs="Times New Roman"/>
                <w:sz w:val="20"/>
                <w:szCs w:val="20"/>
              </w:rPr>
              <w:t xml:space="preserve">từng </w:t>
            </w:r>
            <w:r w:rsidRPr="00D37F1E">
              <w:rPr>
                <w:rFonts w:ascii="Times New Roman" w:hAnsi="Times New Roman" w:cs="Times New Roman"/>
                <w:sz w:val="20"/>
                <w:szCs w:val="20"/>
              </w:rPr>
              <w:t>entry</w:t>
            </w:r>
            <w:r w:rsidR="00FB3ECC" w:rsidRPr="00D37F1E">
              <w:rPr>
                <w:rFonts w:ascii="Times New Roman" w:hAnsi="Times New Roman" w:cs="Times New Roman"/>
                <w:sz w:val="20"/>
                <w:szCs w:val="20"/>
              </w:rPr>
              <w:t xml:space="preserve"> trong danh sách để cập nhật đường đi khác lân cận.</w:t>
            </w:r>
          </w:p>
          <w:p w14:paraId="7DBBA406" w14:textId="1749B644" w:rsidR="1E03B5FC" w:rsidRPr="00D37F1E" w:rsidRDefault="00FB3ECC" w:rsidP="00FB3ECC">
            <w:pPr>
              <w:pStyle w:val="oancuaDanhsach"/>
              <w:numPr>
                <w:ilvl w:val="0"/>
                <w:numId w:val="46"/>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 xml:space="preserve">Người dùng </w:t>
            </w:r>
            <w:r w:rsidR="003C2ECB" w:rsidRPr="00D37F1E">
              <w:rPr>
                <w:rFonts w:ascii="Times New Roman" w:hAnsi="Times New Roman" w:cs="Times New Roman"/>
                <w:sz w:val="20"/>
                <w:szCs w:val="20"/>
              </w:rPr>
              <w:t>thay đổi đường đi từ đường đi đã chọn.</w:t>
            </w:r>
          </w:p>
          <w:p w14:paraId="4D234918" w14:textId="593CDD4F" w:rsidR="1E03B5FC" w:rsidRPr="00D37F1E" w:rsidRDefault="00B63CCB" w:rsidP="00AC2647">
            <w:pPr>
              <w:pStyle w:val="oancuaDanhsach"/>
              <w:numPr>
                <w:ilvl w:val="0"/>
                <w:numId w:val="46"/>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 xml:space="preserve">Nếu đã hoàn tất cập nhật, tiếp tục </w:t>
            </w:r>
            <w:r w:rsidR="004A6D99">
              <w:rPr>
                <w:rFonts w:ascii="Times New Roman" w:hAnsi="Times New Roman" w:cs="Times New Roman"/>
                <w:sz w:val="20"/>
                <w:szCs w:val="20"/>
              </w:rPr>
              <w:t>bước</w:t>
            </w:r>
            <w:r w:rsidRPr="00D37F1E">
              <w:rPr>
                <w:rFonts w:ascii="Times New Roman" w:hAnsi="Times New Roman" w:cs="Times New Roman"/>
                <w:sz w:val="20"/>
                <w:szCs w:val="20"/>
              </w:rPr>
              <w:t xml:space="preserve"> 4</w:t>
            </w:r>
            <w:r w:rsidR="004A6D99">
              <w:rPr>
                <w:rFonts w:ascii="Times New Roman" w:hAnsi="Times New Roman" w:cs="Times New Roman"/>
                <w:sz w:val="20"/>
                <w:szCs w:val="20"/>
              </w:rPr>
              <w:t xml:space="preserve"> của luồng cơ bản</w:t>
            </w:r>
            <w:r w:rsidRPr="00D37F1E">
              <w:rPr>
                <w:rFonts w:ascii="Times New Roman" w:hAnsi="Times New Roman" w:cs="Times New Roman"/>
                <w:sz w:val="20"/>
                <w:szCs w:val="20"/>
              </w:rPr>
              <w:t>.</w:t>
            </w:r>
          </w:p>
        </w:tc>
      </w:tr>
      <w:tr w:rsidR="1E03B5FC" w14:paraId="55124247" w14:textId="77777777" w:rsidTr="5A900772">
        <w:tc>
          <w:tcPr>
            <w:tcW w:w="2057" w:type="dxa"/>
          </w:tcPr>
          <w:p w14:paraId="6E1DB9B5"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Pre-conditions</w:t>
            </w:r>
          </w:p>
          <w:p w14:paraId="440BFC04"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(Điều kiện đầu vào)</w:t>
            </w:r>
          </w:p>
        </w:tc>
        <w:tc>
          <w:tcPr>
            <w:tcW w:w="7293" w:type="dxa"/>
          </w:tcPr>
          <w:p w14:paraId="63CED14A" w14:textId="4AD511C4" w:rsidR="1E03B5FC" w:rsidRPr="00D37F1E" w:rsidRDefault="00AC2647">
            <w:pPr>
              <w:rPr>
                <w:rFonts w:ascii="Times New Roman" w:hAnsi="Times New Roman" w:cs="Times New Roman"/>
                <w:sz w:val="20"/>
                <w:szCs w:val="20"/>
              </w:rPr>
            </w:pPr>
            <w:r w:rsidRPr="00D37F1E">
              <w:rPr>
                <w:rFonts w:ascii="Times New Roman" w:hAnsi="Times New Roman" w:cs="Times New Roman"/>
                <w:sz w:val="20"/>
                <w:szCs w:val="20"/>
              </w:rPr>
              <w:t xml:space="preserve">Người dùng phải </w:t>
            </w:r>
            <w:r w:rsidR="001D5F1C">
              <w:rPr>
                <w:rFonts w:ascii="Times New Roman" w:hAnsi="Times New Roman" w:cs="Times New Roman"/>
                <w:sz w:val="20"/>
                <w:szCs w:val="20"/>
              </w:rPr>
              <w:t xml:space="preserve">đăng nhập và </w:t>
            </w:r>
            <w:r w:rsidRPr="00D37F1E">
              <w:rPr>
                <w:rFonts w:ascii="Times New Roman" w:hAnsi="Times New Roman" w:cs="Times New Roman"/>
                <w:sz w:val="20"/>
                <w:szCs w:val="20"/>
              </w:rPr>
              <w:t>sử dụng ứng dụng với tư cách là người lái xe</w:t>
            </w:r>
          </w:p>
        </w:tc>
      </w:tr>
      <w:tr w:rsidR="1E03B5FC" w14:paraId="49A769FF" w14:textId="77777777" w:rsidTr="5A900772">
        <w:tc>
          <w:tcPr>
            <w:tcW w:w="2057" w:type="dxa"/>
          </w:tcPr>
          <w:p w14:paraId="1183D900"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Post-conditions</w:t>
            </w:r>
          </w:p>
          <w:p w14:paraId="4BBF0B44" w14:textId="77777777" w:rsidR="1E03B5FC" w:rsidRPr="00D37F1E" w:rsidRDefault="1E03B5FC">
            <w:pPr>
              <w:rPr>
                <w:rFonts w:ascii="Times New Roman" w:hAnsi="Times New Roman" w:cs="Times New Roman"/>
                <w:b/>
                <w:sz w:val="20"/>
                <w:szCs w:val="20"/>
              </w:rPr>
            </w:pPr>
            <w:r w:rsidRPr="00D37F1E">
              <w:rPr>
                <w:rFonts w:ascii="Times New Roman" w:hAnsi="Times New Roman" w:cs="Times New Roman"/>
                <w:b/>
                <w:sz w:val="20"/>
                <w:szCs w:val="20"/>
              </w:rPr>
              <w:t>(Điều kiện đầu ra)</w:t>
            </w:r>
          </w:p>
        </w:tc>
        <w:tc>
          <w:tcPr>
            <w:tcW w:w="7293" w:type="dxa"/>
          </w:tcPr>
          <w:p w14:paraId="0E6D759C" w14:textId="77777777" w:rsidR="001D5F1C" w:rsidRDefault="00AC2647">
            <w:pPr>
              <w:rPr>
                <w:rFonts w:ascii="Times New Roman" w:hAnsi="Times New Roman" w:cs="Times New Roman"/>
                <w:sz w:val="20"/>
                <w:szCs w:val="20"/>
              </w:rPr>
            </w:pPr>
            <w:r w:rsidRPr="00D37F1E">
              <w:rPr>
                <w:rFonts w:ascii="Times New Roman" w:hAnsi="Times New Roman" w:cs="Times New Roman"/>
                <w:sz w:val="20"/>
                <w:szCs w:val="20"/>
              </w:rPr>
              <w:t>Người dùng tạo chuyến xe thành công.</w:t>
            </w:r>
          </w:p>
          <w:p w14:paraId="258C54F2" w14:textId="7D3C53F2" w:rsidR="1E03B5FC" w:rsidRPr="00D37F1E" w:rsidRDefault="00AC2647">
            <w:pPr>
              <w:rPr>
                <w:rFonts w:ascii="Times New Roman" w:hAnsi="Times New Roman" w:cs="Times New Roman"/>
                <w:sz w:val="20"/>
                <w:szCs w:val="20"/>
              </w:rPr>
            </w:pPr>
            <w:r w:rsidRPr="00D37F1E">
              <w:rPr>
                <w:rFonts w:ascii="Times New Roman" w:hAnsi="Times New Roman" w:cs="Times New Roman"/>
                <w:sz w:val="20"/>
                <w:szCs w:val="20"/>
              </w:rPr>
              <w:t>Dữ liệu chuyến xe mới được thêm vào với trạng thái là ‘Mới’ và người đi nhờ là ‘Rỗng’.</w:t>
            </w:r>
          </w:p>
          <w:p w14:paraId="3CCB2C76" w14:textId="4EA49F26" w:rsidR="1E03B5FC" w:rsidRPr="00D37F1E" w:rsidRDefault="00AC2647">
            <w:pPr>
              <w:rPr>
                <w:rFonts w:ascii="Times New Roman" w:hAnsi="Times New Roman" w:cs="Times New Roman"/>
                <w:sz w:val="20"/>
                <w:szCs w:val="20"/>
              </w:rPr>
            </w:pPr>
            <w:r w:rsidRPr="00D37F1E">
              <w:rPr>
                <w:rFonts w:ascii="Times New Roman" w:hAnsi="Times New Roman" w:cs="Times New Roman"/>
                <w:sz w:val="20"/>
                <w:szCs w:val="20"/>
              </w:rPr>
              <w:t>Thông báo người dùng tạo chuyến xe thành công.</w:t>
            </w:r>
          </w:p>
        </w:tc>
      </w:tr>
    </w:tbl>
    <w:p w14:paraId="418D3F15" w14:textId="77777777" w:rsidR="00B95506" w:rsidRDefault="00B95506" w:rsidP="002C788A">
      <w:pPr>
        <w:rPr>
          <w:lang w:val="vi-VN"/>
        </w:rPr>
      </w:pPr>
    </w:p>
    <w:p w14:paraId="11E6D39C" w14:textId="58649178" w:rsidR="00B95506" w:rsidRDefault="00B95506" w:rsidP="00B95506">
      <w:pPr>
        <w:pStyle w:val="u2"/>
      </w:pPr>
      <w:bookmarkStart w:id="18" w:name="_Toc118147862"/>
      <w:bookmarkStart w:id="19" w:name="_Toc118220737"/>
      <w:r>
        <w:t>Use-case: Xác nhận chuyến xe</w:t>
      </w:r>
      <w:bookmarkEnd w:id="18"/>
      <w:bookmarkEnd w:id="19"/>
    </w:p>
    <w:tbl>
      <w:tblPr>
        <w:tblStyle w:val="LiBang"/>
        <w:tblW w:w="0" w:type="auto"/>
        <w:tblLook w:val="04A0" w:firstRow="1" w:lastRow="0" w:firstColumn="1" w:lastColumn="0" w:noHBand="0" w:noVBand="1"/>
      </w:tblPr>
      <w:tblGrid>
        <w:gridCol w:w="2058"/>
        <w:gridCol w:w="7292"/>
      </w:tblGrid>
      <w:tr w:rsidR="00577B78" w14:paraId="353601B7" w14:textId="77777777" w:rsidTr="5A900772">
        <w:tc>
          <w:tcPr>
            <w:tcW w:w="2088" w:type="dxa"/>
          </w:tcPr>
          <w:p w14:paraId="09A80C72"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 xml:space="preserve">Use case </w:t>
            </w:r>
            <w:proofErr w:type="gramStart"/>
            <w:r w:rsidRPr="00DF6645">
              <w:rPr>
                <w:rFonts w:ascii="Times New Roman" w:hAnsi="Times New Roman" w:cs="Times New Roman"/>
                <w:b/>
                <w:sz w:val="20"/>
                <w:szCs w:val="20"/>
              </w:rPr>
              <w:t>Name</w:t>
            </w:r>
            <w:proofErr w:type="gramEnd"/>
          </w:p>
          <w:p w14:paraId="0EF23993"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(Tên use-case)</w:t>
            </w:r>
          </w:p>
        </w:tc>
        <w:tc>
          <w:tcPr>
            <w:tcW w:w="7488" w:type="dxa"/>
          </w:tcPr>
          <w:p w14:paraId="7D976CCD" w14:textId="61078D19" w:rsidR="00577B78" w:rsidRPr="00DF6645" w:rsidRDefault="00127A1A" w:rsidP="00C434EC">
            <w:pPr>
              <w:rPr>
                <w:rFonts w:ascii="Times New Roman" w:hAnsi="Times New Roman" w:cs="Times New Roman"/>
                <w:sz w:val="20"/>
                <w:szCs w:val="20"/>
              </w:rPr>
            </w:pPr>
            <w:r w:rsidRPr="00DF6645">
              <w:rPr>
                <w:rFonts w:ascii="Times New Roman" w:hAnsi="Times New Roman" w:cs="Times New Roman"/>
                <w:sz w:val="20"/>
                <w:szCs w:val="20"/>
              </w:rPr>
              <w:t>Xác nhận chuyến xe</w:t>
            </w:r>
            <w:r w:rsidR="00577B78" w:rsidRPr="00DF6645">
              <w:rPr>
                <w:rFonts w:ascii="Times New Roman" w:hAnsi="Times New Roman" w:cs="Times New Roman"/>
                <w:sz w:val="20"/>
                <w:szCs w:val="20"/>
              </w:rPr>
              <w:t>.</w:t>
            </w:r>
          </w:p>
        </w:tc>
      </w:tr>
      <w:tr w:rsidR="00577B78" w14:paraId="6F915D57" w14:textId="77777777" w:rsidTr="5A900772">
        <w:tc>
          <w:tcPr>
            <w:tcW w:w="2088" w:type="dxa"/>
          </w:tcPr>
          <w:p w14:paraId="73EC8C17"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Brief description</w:t>
            </w:r>
          </w:p>
          <w:p w14:paraId="54C73A8D"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(Mô tả)</w:t>
            </w:r>
          </w:p>
        </w:tc>
        <w:tc>
          <w:tcPr>
            <w:tcW w:w="7488" w:type="dxa"/>
          </w:tcPr>
          <w:p w14:paraId="7A1E1826" w14:textId="1D0C8019" w:rsidR="00577B78" w:rsidRPr="00DF6645" w:rsidRDefault="00127A1A" w:rsidP="00C434EC">
            <w:pPr>
              <w:rPr>
                <w:rFonts w:ascii="Times New Roman" w:hAnsi="Times New Roman" w:cs="Times New Roman"/>
                <w:sz w:val="20"/>
                <w:szCs w:val="20"/>
              </w:rPr>
            </w:pPr>
            <w:r w:rsidRPr="00DF6645">
              <w:rPr>
                <w:rFonts w:ascii="Times New Roman" w:hAnsi="Times New Roman" w:cs="Times New Roman"/>
                <w:sz w:val="20"/>
                <w:szCs w:val="20"/>
              </w:rPr>
              <w:t xml:space="preserve">Use-case này cho phép </w:t>
            </w:r>
            <w:r w:rsidR="00C03DC9" w:rsidRPr="00DF6645">
              <w:rPr>
                <w:rFonts w:ascii="Times New Roman" w:hAnsi="Times New Roman" w:cs="Times New Roman"/>
                <w:sz w:val="20"/>
                <w:szCs w:val="20"/>
              </w:rPr>
              <w:t xml:space="preserve">người lái xe </w:t>
            </w:r>
            <w:r w:rsidR="00B17CE7" w:rsidRPr="00DF6645">
              <w:rPr>
                <w:rFonts w:ascii="Times New Roman" w:hAnsi="Times New Roman" w:cs="Times New Roman"/>
                <w:sz w:val="20"/>
                <w:szCs w:val="20"/>
              </w:rPr>
              <w:t>chấp nhận hoặc từ chối yêu cầu đi cùng của người đặt xe</w:t>
            </w:r>
            <w:r w:rsidR="00577B78" w:rsidRPr="00DF6645">
              <w:rPr>
                <w:rFonts w:ascii="Times New Roman" w:hAnsi="Times New Roman" w:cs="Times New Roman"/>
                <w:sz w:val="20"/>
                <w:szCs w:val="20"/>
              </w:rPr>
              <w:t>.</w:t>
            </w:r>
          </w:p>
        </w:tc>
      </w:tr>
      <w:tr w:rsidR="00577B78" w14:paraId="3DA38544" w14:textId="77777777" w:rsidTr="5A900772">
        <w:tc>
          <w:tcPr>
            <w:tcW w:w="2088" w:type="dxa"/>
          </w:tcPr>
          <w:p w14:paraId="36B6D668"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Actors</w:t>
            </w:r>
          </w:p>
          <w:p w14:paraId="1F4C1ABE"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(Actors)</w:t>
            </w:r>
          </w:p>
        </w:tc>
        <w:tc>
          <w:tcPr>
            <w:tcW w:w="7488" w:type="dxa"/>
          </w:tcPr>
          <w:p w14:paraId="45AA9F06" w14:textId="2BDCDE99" w:rsidR="00577B78" w:rsidRPr="00DF6645" w:rsidRDefault="00C421CC" w:rsidP="00C434EC">
            <w:pPr>
              <w:rPr>
                <w:rFonts w:ascii="Times New Roman" w:hAnsi="Times New Roman" w:cs="Times New Roman"/>
                <w:sz w:val="20"/>
                <w:szCs w:val="20"/>
              </w:rPr>
            </w:pPr>
            <w:r w:rsidRPr="00DF6645">
              <w:rPr>
                <w:rFonts w:ascii="Times New Roman" w:hAnsi="Times New Roman" w:cs="Times New Roman"/>
                <w:sz w:val="20"/>
                <w:szCs w:val="20"/>
              </w:rPr>
              <w:t>Người lái xe</w:t>
            </w:r>
          </w:p>
        </w:tc>
      </w:tr>
      <w:tr w:rsidR="00577B78" w14:paraId="12793C75" w14:textId="77777777" w:rsidTr="5A900772">
        <w:tc>
          <w:tcPr>
            <w:tcW w:w="2088" w:type="dxa"/>
          </w:tcPr>
          <w:p w14:paraId="453C649C"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Basic Flow</w:t>
            </w:r>
          </w:p>
          <w:p w14:paraId="38EC8585"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(Luồng cơ bản)</w:t>
            </w:r>
          </w:p>
        </w:tc>
        <w:tc>
          <w:tcPr>
            <w:tcW w:w="7488" w:type="dxa"/>
          </w:tcPr>
          <w:p w14:paraId="64CB18C7" w14:textId="1FC4B2D5" w:rsidR="00577B78" w:rsidRPr="00DF6645" w:rsidRDefault="00DA5D43" w:rsidP="00FB2C3D">
            <w:pPr>
              <w:pStyle w:val="oancuaDanhsac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Tại trang thông báo, người lái xe nhấn vào thông báo “</w:t>
            </w:r>
            <w:r w:rsidR="00327F21" w:rsidRPr="00DF6645">
              <w:rPr>
                <w:rFonts w:ascii="Times New Roman" w:hAnsi="Times New Roman" w:cs="Times New Roman"/>
                <w:sz w:val="20"/>
                <w:szCs w:val="20"/>
              </w:rPr>
              <w:t>Bạn có yêu cầu đồng hành mới</w:t>
            </w:r>
            <w:r w:rsidR="00BC3FB5" w:rsidRPr="00DF6645">
              <w:rPr>
                <w:rFonts w:ascii="Times New Roman" w:hAnsi="Times New Roman" w:cs="Times New Roman"/>
                <w:sz w:val="20"/>
                <w:szCs w:val="20"/>
              </w:rPr>
              <w:t xml:space="preserve"> cho chuyến xe của mình</w:t>
            </w:r>
            <w:r w:rsidR="00327F21" w:rsidRPr="00DF6645">
              <w:rPr>
                <w:rFonts w:ascii="Times New Roman" w:hAnsi="Times New Roman" w:cs="Times New Roman"/>
                <w:sz w:val="20"/>
                <w:szCs w:val="20"/>
              </w:rPr>
              <w:t>”.</w:t>
            </w:r>
          </w:p>
          <w:p w14:paraId="4EB60683" w14:textId="5C5F5EBE" w:rsidR="00327F21" w:rsidRPr="00DF6645" w:rsidRDefault="00327F21" w:rsidP="00FB2C3D">
            <w:pPr>
              <w:pStyle w:val="oancuaDanhsac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hiển thị</w:t>
            </w:r>
            <w:r w:rsidR="000E0F14" w:rsidRPr="00DF6645">
              <w:rPr>
                <w:rFonts w:ascii="Times New Roman" w:hAnsi="Times New Roman" w:cs="Times New Roman"/>
                <w:sz w:val="20"/>
                <w:szCs w:val="20"/>
              </w:rPr>
              <w:t xml:space="preserve"> màn hình</w:t>
            </w:r>
            <w:r w:rsidRPr="00DF6645">
              <w:rPr>
                <w:rFonts w:ascii="Times New Roman" w:hAnsi="Times New Roman" w:cs="Times New Roman"/>
                <w:sz w:val="20"/>
                <w:szCs w:val="20"/>
              </w:rPr>
              <w:t xml:space="preserve"> chi tiết thông tin chuyến xe và thông tin người đặt xe.</w:t>
            </w:r>
          </w:p>
          <w:p w14:paraId="4D5E1BB9" w14:textId="14E42ED0" w:rsidR="00327F21" w:rsidRPr="00DF6645" w:rsidRDefault="00327F21" w:rsidP="00FB2C3D">
            <w:pPr>
              <w:pStyle w:val="oancuaDanhsac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Người lái xe nhấn vào nút “Chấp nhận”</w:t>
            </w:r>
            <w:r w:rsidR="00D76953" w:rsidRPr="00DF6645">
              <w:rPr>
                <w:rFonts w:ascii="Times New Roman" w:hAnsi="Times New Roman" w:cs="Times New Roman"/>
                <w:sz w:val="20"/>
                <w:szCs w:val="20"/>
              </w:rPr>
              <w:t>.</w:t>
            </w:r>
          </w:p>
          <w:p w14:paraId="3A4E2BAA" w14:textId="77777777" w:rsidR="00F566A5" w:rsidRPr="00DF6645" w:rsidRDefault="00D76953" w:rsidP="00FB2C3D">
            <w:pPr>
              <w:pStyle w:val="oancuaDanhsac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ghi nhận</w:t>
            </w:r>
            <w:r w:rsidR="00D43427" w:rsidRPr="00DF6645">
              <w:rPr>
                <w:rFonts w:ascii="Times New Roman" w:hAnsi="Times New Roman" w:cs="Times New Roman"/>
                <w:sz w:val="20"/>
                <w:szCs w:val="20"/>
              </w:rPr>
              <w:t xml:space="preserve"> </w:t>
            </w:r>
            <w:r w:rsidR="00F566A5" w:rsidRPr="00DF6645">
              <w:rPr>
                <w:rFonts w:ascii="Times New Roman" w:hAnsi="Times New Roman" w:cs="Times New Roman"/>
                <w:sz w:val="20"/>
                <w:szCs w:val="20"/>
              </w:rPr>
              <w:t>thông tin người đặt xe cho chuyến xe.</w:t>
            </w:r>
          </w:p>
          <w:p w14:paraId="2E1F1C52" w14:textId="30810952" w:rsidR="00D76953" w:rsidRPr="00DF6645" w:rsidRDefault="00F566A5" w:rsidP="00FB2C3D">
            <w:pPr>
              <w:pStyle w:val="oancuaDanhsac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w:t>
            </w:r>
            <w:r w:rsidR="00D76953" w:rsidRPr="00DF6645">
              <w:rPr>
                <w:rFonts w:ascii="Times New Roman" w:hAnsi="Times New Roman" w:cs="Times New Roman"/>
                <w:sz w:val="20"/>
                <w:szCs w:val="20"/>
              </w:rPr>
              <w:t xml:space="preserve"> gửi thông báo </w:t>
            </w:r>
            <w:r w:rsidRPr="00DF6645">
              <w:rPr>
                <w:rFonts w:ascii="Times New Roman" w:hAnsi="Times New Roman" w:cs="Times New Roman"/>
                <w:sz w:val="20"/>
                <w:szCs w:val="20"/>
              </w:rPr>
              <w:t xml:space="preserve">“Bạn </w:t>
            </w:r>
            <w:r w:rsidR="00236C21" w:rsidRPr="00DF6645">
              <w:rPr>
                <w:rFonts w:ascii="Times New Roman" w:hAnsi="Times New Roman" w:cs="Times New Roman"/>
                <w:sz w:val="20"/>
                <w:szCs w:val="20"/>
              </w:rPr>
              <w:t>đồng hành chấp nhận yêu cầu đi cùng của bạn”</w:t>
            </w:r>
            <w:r w:rsidR="00DE5FAA" w:rsidRPr="00DF6645">
              <w:rPr>
                <w:rFonts w:ascii="Times New Roman" w:hAnsi="Times New Roman" w:cs="Times New Roman"/>
                <w:sz w:val="20"/>
                <w:szCs w:val="20"/>
              </w:rPr>
              <w:t xml:space="preserve"> </w:t>
            </w:r>
            <w:r w:rsidR="00D76953" w:rsidRPr="00DF6645">
              <w:rPr>
                <w:rFonts w:ascii="Times New Roman" w:hAnsi="Times New Roman" w:cs="Times New Roman"/>
                <w:sz w:val="20"/>
                <w:szCs w:val="20"/>
              </w:rPr>
              <w:t>đến người đặt xe</w:t>
            </w:r>
            <w:r w:rsidR="00DE5FAA" w:rsidRPr="00DF6645">
              <w:rPr>
                <w:rFonts w:ascii="Times New Roman" w:hAnsi="Times New Roman" w:cs="Times New Roman"/>
                <w:sz w:val="20"/>
                <w:szCs w:val="20"/>
              </w:rPr>
              <w:t>.</w:t>
            </w:r>
          </w:p>
          <w:p w14:paraId="2B0C5081" w14:textId="31406374" w:rsidR="00577B78" w:rsidRPr="00DF6645" w:rsidRDefault="00DE5FAA" w:rsidP="00DE5FAA">
            <w:pPr>
              <w:pStyle w:val="oancuaDanhsac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chuyển hướng về trang chủ.</w:t>
            </w:r>
          </w:p>
        </w:tc>
      </w:tr>
      <w:tr w:rsidR="00577B78" w14:paraId="154A1F85" w14:textId="77777777" w:rsidTr="5A900772">
        <w:tc>
          <w:tcPr>
            <w:tcW w:w="2088" w:type="dxa"/>
          </w:tcPr>
          <w:p w14:paraId="501114F1"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Alternative Flows</w:t>
            </w:r>
          </w:p>
          <w:p w14:paraId="3A5D437C"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(Các luồng thay thế)</w:t>
            </w:r>
          </w:p>
        </w:tc>
        <w:tc>
          <w:tcPr>
            <w:tcW w:w="7488" w:type="dxa"/>
          </w:tcPr>
          <w:p w14:paraId="26F2AF09" w14:textId="09424658"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 xml:space="preserve">Alternative flow 1: </w:t>
            </w:r>
            <w:r w:rsidR="00DE5FAA" w:rsidRPr="00DF6645">
              <w:rPr>
                <w:rFonts w:ascii="Times New Roman" w:hAnsi="Times New Roman" w:cs="Times New Roman"/>
                <w:b/>
                <w:sz w:val="20"/>
                <w:szCs w:val="20"/>
              </w:rPr>
              <w:t xml:space="preserve">Người lái xe </w:t>
            </w:r>
            <w:r w:rsidR="00BC3FB5" w:rsidRPr="00DF6645">
              <w:rPr>
                <w:rFonts w:ascii="Times New Roman" w:hAnsi="Times New Roman" w:cs="Times New Roman"/>
                <w:b/>
                <w:sz w:val="20"/>
                <w:szCs w:val="20"/>
              </w:rPr>
              <w:t>từ chối chuyến xe</w:t>
            </w:r>
          </w:p>
          <w:p w14:paraId="4731AE95" w14:textId="784CA199" w:rsidR="00577B78" w:rsidRPr="00DF6645" w:rsidRDefault="00C60997" w:rsidP="00C60997">
            <w:pPr>
              <w:pStyle w:val="oancuaDanhsach"/>
              <w:numPr>
                <w:ilvl w:val="0"/>
                <w:numId w:val="42"/>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 xml:space="preserve">Tại </w:t>
            </w:r>
            <w:r w:rsidR="00BC3FB5" w:rsidRPr="00DF6645">
              <w:rPr>
                <w:rFonts w:ascii="Times New Roman" w:hAnsi="Times New Roman" w:cs="Times New Roman"/>
                <w:sz w:val="20"/>
                <w:szCs w:val="20"/>
              </w:rPr>
              <w:t>bước 3 của luồng cơ bản, người lái xe nhấn vào nút “Từ chối”.</w:t>
            </w:r>
          </w:p>
          <w:p w14:paraId="71763DE3" w14:textId="78281785" w:rsidR="00BC3FB5" w:rsidRPr="00DF6645" w:rsidRDefault="00DB76CD" w:rsidP="00C60997">
            <w:pPr>
              <w:pStyle w:val="oancuaDanhsach"/>
              <w:numPr>
                <w:ilvl w:val="0"/>
                <w:numId w:val="42"/>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gửi thông báo “Bạn đồng hành từ chối yêu cầu đi cùng của bạn” đến người đặt xe.</w:t>
            </w:r>
          </w:p>
          <w:p w14:paraId="13B1E331" w14:textId="3A343BA5" w:rsidR="00577B78" w:rsidRPr="00DF6645" w:rsidRDefault="00DB76CD" w:rsidP="00DB76CD">
            <w:pPr>
              <w:pStyle w:val="oancuaDanhsach"/>
              <w:numPr>
                <w:ilvl w:val="0"/>
                <w:numId w:val="42"/>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Tiếp tục bước 6 của luồng cơ bản.</w:t>
            </w:r>
          </w:p>
          <w:p w14:paraId="50B3812B" w14:textId="77777777" w:rsidR="00DB76CD" w:rsidRPr="00DF6645" w:rsidRDefault="00DB76CD" w:rsidP="00DB76CD">
            <w:pPr>
              <w:pStyle w:val="oancuaDanhsach"/>
              <w:spacing w:after="0" w:line="240" w:lineRule="auto"/>
              <w:rPr>
                <w:rFonts w:ascii="Times New Roman" w:hAnsi="Times New Roman" w:cs="Times New Roman"/>
                <w:sz w:val="20"/>
                <w:szCs w:val="20"/>
              </w:rPr>
            </w:pPr>
          </w:p>
          <w:p w14:paraId="2A659A7B" w14:textId="1B4D2CB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 xml:space="preserve">Alternative flow 2: </w:t>
            </w:r>
            <w:r w:rsidR="007A3604" w:rsidRPr="00DF6645">
              <w:rPr>
                <w:rFonts w:ascii="Times New Roman" w:hAnsi="Times New Roman" w:cs="Times New Roman"/>
                <w:b/>
                <w:sz w:val="20"/>
                <w:szCs w:val="20"/>
              </w:rPr>
              <w:t>Ứng dụng ghi nhận thông tin không thành công</w:t>
            </w:r>
          </w:p>
          <w:p w14:paraId="16E425B2" w14:textId="287C3C3A" w:rsidR="00577B78" w:rsidRPr="00DF6645" w:rsidRDefault="0C01ABAE" w:rsidP="007A3604">
            <w:pPr>
              <w:pStyle w:val="oancuaDanhsac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 xml:space="preserve">Tại bước 4 của luồng cơ bản, ứng dụng không thể ghi nhận thông tin người đặt </w:t>
            </w:r>
            <w:r w:rsidR="59215B79" w:rsidRPr="00DF6645">
              <w:rPr>
                <w:rFonts w:ascii="Times New Roman" w:hAnsi="Times New Roman" w:cs="Times New Roman"/>
                <w:sz w:val="20"/>
                <w:szCs w:val="20"/>
              </w:rPr>
              <w:t>xe</w:t>
            </w:r>
            <w:r w:rsidRPr="00DF6645">
              <w:rPr>
                <w:rFonts w:ascii="Times New Roman" w:hAnsi="Times New Roman" w:cs="Times New Roman"/>
                <w:sz w:val="20"/>
                <w:szCs w:val="20"/>
              </w:rPr>
              <w:t>.</w:t>
            </w:r>
          </w:p>
          <w:p w14:paraId="1747BA15" w14:textId="5C34583E" w:rsidR="007A3604" w:rsidRPr="00DF6645" w:rsidRDefault="59215B79" w:rsidP="007A3604">
            <w:pPr>
              <w:pStyle w:val="oancuaDanhsac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hiển thị thông báo lỗi “Không thể ghi nhận thông tin người đặt xe do</w:t>
            </w:r>
            <w:r w:rsidR="02D665BF" w:rsidRPr="00DF6645">
              <w:rPr>
                <w:rFonts w:ascii="Times New Roman" w:hAnsi="Times New Roman" w:cs="Times New Roman"/>
                <w:sz w:val="20"/>
                <w:szCs w:val="20"/>
              </w:rPr>
              <w:t xml:space="preserve"> … (lý do xảy ra lỗi)</w:t>
            </w:r>
            <w:r w:rsidR="289F7F74" w:rsidRPr="00DF6645">
              <w:rPr>
                <w:rFonts w:ascii="Times New Roman" w:hAnsi="Times New Roman" w:cs="Times New Roman"/>
                <w:sz w:val="20"/>
                <w:szCs w:val="20"/>
              </w:rPr>
              <w:t>. Vui lòng thử lại sau</w:t>
            </w:r>
            <w:r w:rsidR="02D665BF" w:rsidRPr="00DF6645">
              <w:rPr>
                <w:rFonts w:ascii="Times New Roman" w:hAnsi="Times New Roman" w:cs="Times New Roman"/>
                <w:sz w:val="20"/>
                <w:szCs w:val="20"/>
              </w:rPr>
              <w:t>”</w:t>
            </w:r>
            <w:r w:rsidR="2A1DE50D" w:rsidRPr="00DF6645">
              <w:rPr>
                <w:rFonts w:ascii="Times New Roman" w:hAnsi="Times New Roman" w:cs="Times New Roman"/>
                <w:sz w:val="20"/>
                <w:szCs w:val="20"/>
              </w:rPr>
              <w:t>.</w:t>
            </w:r>
          </w:p>
          <w:p w14:paraId="718E3F6A" w14:textId="70483C5D" w:rsidR="003D525A" w:rsidRPr="00DF6645" w:rsidRDefault="289F7F74" w:rsidP="007A3604">
            <w:pPr>
              <w:pStyle w:val="oancuaDanhsac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Người lái xe nhấn nút “OK” trên thông báo lỗi.</w:t>
            </w:r>
          </w:p>
          <w:p w14:paraId="4986DC4E" w14:textId="38125982" w:rsidR="000E0F14" w:rsidRPr="00DF6645" w:rsidRDefault="2A1DE50D" w:rsidP="000E0F14">
            <w:pPr>
              <w:pStyle w:val="oancuaDanhsac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Quay lại bước 2 của luồng cơ bản.</w:t>
            </w:r>
          </w:p>
          <w:p w14:paraId="05EDF7DA" w14:textId="6F0CCA66" w:rsidR="00577B78" w:rsidRPr="00DF6645" w:rsidRDefault="00577B78" w:rsidP="00C434EC">
            <w:pPr>
              <w:rPr>
                <w:rFonts w:ascii="Times New Roman" w:hAnsi="Times New Roman" w:cs="Times New Roman"/>
                <w:sz w:val="20"/>
                <w:szCs w:val="20"/>
              </w:rPr>
            </w:pPr>
          </w:p>
        </w:tc>
      </w:tr>
      <w:tr w:rsidR="00577B78" w14:paraId="02A916E8" w14:textId="77777777" w:rsidTr="5A900772">
        <w:tc>
          <w:tcPr>
            <w:tcW w:w="2088" w:type="dxa"/>
          </w:tcPr>
          <w:p w14:paraId="57A7E311"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Pre-conditions</w:t>
            </w:r>
          </w:p>
          <w:p w14:paraId="5EBEF464"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(Điều kiện đầu vào)</w:t>
            </w:r>
          </w:p>
        </w:tc>
        <w:tc>
          <w:tcPr>
            <w:tcW w:w="7488" w:type="dxa"/>
          </w:tcPr>
          <w:p w14:paraId="41B995FE" w14:textId="27474E4D" w:rsidR="001D5F1C" w:rsidRDefault="001D5F1C" w:rsidP="00C434EC">
            <w:pPr>
              <w:rPr>
                <w:rFonts w:ascii="Times New Roman" w:hAnsi="Times New Roman" w:cs="Times New Roman"/>
                <w:sz w:val="20"/>
                <w:szCs w:val="20"/>
              </w:rPr>
            </w:pPr>
            <w:r>
              <w:rPr>
                <w:rFonts w:ascii="Times New Roman" w:hAnsi="Times New Roman" w:cs="Times New Roman"/>
                <w:sz w:val="20"/>
                <w:szCs w:val="20"/>
              </w:rPr>
              <w:t>Người dùng đã đăng nhập vào ứng dụng và chọn vai trò là Người lái xe.</w:t>
            </w:r>
          </w:p>
          <w:p w14:paraId="10C2F12D" w14:textId="18459D8B" w:rsidR="00577B78" w:rsidRPr="00DF6645" w:rsidRDefault="003D525A" w:rsidP="00C434EC">
            <w:pPr>
              <w:rPr>
                <w:rFonts w:ascii="Times New Roman" w:hAnsi="Times New Roman" w:cs="Times New Roman"/>
                <w:sz w:val="20"/>
                <w:szCs w:val="20"/>
              </w:rPr>
            </w:pPr>
            <w:r w:rsidRPr="00DF6645">
              <w:rPr>
                <w:rFonts w:ascii="Times New Roman" w:hAnsi="Times New Roman" w:cs="Times New Roman"/>
                <w:sz w:val="20"/>
                <w:szCs w:val="20"/>
              </w:rPr>
              <w:t xml:space="preserve">Người lái xe </w:t>
            </w:r>
            <w:r w:rsidR="00393033" w:rsidRPr="00DF6645">
              <w:rPr>
                <w:rFonts w:ascii="Times New Roman" w:hAnsi="Times New Roman" w:cs="Times New Roman"/>
                <w:sz w:val="20"/>
                <w:szCs w:val="20"/>
              </w:rPr>
              <w:t>hiện có 1 chuyến xe chưa khởi hành.</w:t>
            </w:r>
          </w:p>
          <w:p w14:paraId="5EB28BC6" w14:textId="58ADFDDF" w:rsidR="00393033" w:rsidRPr="00DF6645" w:rsidRDefault="007B1771" w:rsidP="00C434EC">
            <w:pPr>
              <w:rPr>
                <w:rFonts w:ascii="Times New Roman" w:hAnsi="Times New Roman" w:cs="Times New Roman"/>
                <w:sz w:val="20"/>
                <w:szCs w:val="20"/>
              </w:rPr>
            </w:pPr>
            <w:r w:rsidRPr="00DF6645">
              <w:rPr>
                <w:rFonts w:ascii="Times New Roman" w:hAnsi="Times New Roman" w:cs="Times New Roman"/>
                <w:sz w:val="20"/>
                <w:szCs w:val="20"/>
              </w:rPr>
              <w:t>Có ít nhất 1 yêu cầu đồng hành.</w:t>
            </w:r>
          </w:p>
        </w:tc>
      </w:tr>
      <w:tr w:rsidR="00577B78" w14:paraId="07DA8621" w14:textId="77777777" w:rsidTr="5A900772">
        <w:tc>
          <w:tcPr>
            <w:tcW w:w="2088" w:type="dxa"/>
          </w:tcPr>
          <w:p w14:paraId="2BE06BF1"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Post-conditions</w:t>
            </w:r>
          </w:p>
          <w:p w14:paraId="5B99D617" w14:textId="77777777" w:rsidR="00577B78" w:rsidRPr="00DF6645" w:rsidRDefault="00577B78" w:rsidP="00C434EC">
            <w:pPr>
              <w:rPr>
                <w:rFonts w:ascii="Times New Roman" w:hAnsi="Times New Roman" w:cs="Times New Roman"/>
                <w:b/>
                <w:sz w:val="20"/>
                <w:szCs w:val="20"/>
              </w:rPr>
            </w:pPr>
            <w:r w:rsidRPr="00DF6645">
              <w:rPr>
                <w:rFonts w:ascii="Times New Roman" w:hAnsi="Times New Roman" w:cs="Times New Roman"/>
                <w:b/>
                <w:sz w:val="20"/>
                <w:szCs w:val="20"/>
              </w:rPr>
              <w:t>(Điều kiện đầu ra)</w:t>
            </w:r>
          </w:p>
        </w:tc>
        <w:tc>
          <w:tcPr>
            <w:tcW w:w="7488" w:type="dxa"/>
          </w:tcPr>
          <w:p w14:paraId="37B72385" w14:textId="791B8ACC" w:rsidR="00013EBD" w:rsidRPr="00DF6645" w:rsidRDefault="007B1771" w:rsidP="00C434EC">
            <w:pPr>
              <w:rPr>
                <w:rFonts w:ascii="Times New Roman" w:hAnsi="Times New Roman" w:cs="Times New Roman"/>
                <w:sz w:val="20"/>
                <w:szCs w:val="20"/>
              </w:rPr>
            </w:pPr>
            <w:r w:rsidRPr="00DF6645">
              <w:rPr>
                <w:rFonts w:ascii="Times New Roman" w:hAnsi="Times New Roman" w:cs="Times New Roman"/>
                <w:sz w:val="20"/>
                <w:szCs w:val="20"/>
              </w:rPr>
              <w:t xml:space="preserve">Ứng dụng ghi nhận thông tin </w:t>
            </w:r>
            <w:r w:rsidR="001035E5" w:rsidRPr="00DF6645">
              <w:rPr>
                <w:rFonts w:ascii="Times New Roman" w:hAnsi="Times New Roman" w:cs="Times New Roman"/>
                <w:sz w:val="20"/>
                <w:szCs w:val="20"/>
              </w:rPr>
              <w:t>và gửi thông báo xác nhận đến người đặt xe hoặc hiển thị thông báo lỗi.</w:t>
            </w:r>
          </w:p>
        </w:tc>
      </w:tr>
    </w:tbl>
    <w:p w14:paraId="5E02566B" w14:textId="77777777" w:rsidR="008A5853" w:rsidRDefault="008A5853" w:rsidP="002C788A">
      <w:pPr>
        <w:rPr>
          <w:lang w:val="vi-VN"/>
        </w:rPr>
      </w:pPr>
    </w:p>
    <w:p w14:paraId="71F01300" w14:textId="2E08ECFB" w:rsidR="008A5853" w:rsidRDefault="008A5853" w:rsidP="008A5853">
      <w:pPr>
        <w:pStyle w:val="u1"/>
        <w:rPr>
          <w:lang w:val="vi-VN"/>
        </w:rPr>
      </w:pPr>
      <w:bookmarkStart w:id="20" w:name="_Toc118147863"/>
      <w:bookmarkStart w:id="21" w:name="_Toc118220738"/>
      <w:r w:rsidRPr="00DC1D53">
        <w:rPr>
          <w:lang w:val="vi-VN"/>
        </w:rPr>
        <w:t>T</w:t>
      </w:r>
      <w:r w:rsidR="00DC1D53" w:rsidRPr="00DC1D53">
        <w:rPr>
          <w:lang w:val="vi-VN"/>
        </w:rPr>
        <w:t>óm tắt kỹ thuật phân tích người dùng</w:t>
      </w:r>
      <w:bookmarkEnd w:id="20"/>
      <w:bookmarkEnd w:id="21"/>
      <w:r w:rsidR="00DC1D53" w:rsidRPr="00DC1D53">
        <w:rPr>
          <w:lang w:val="vi-VN"/>
        </w:rPr>
        <w:t xml:space="preserve"> </w:t>
      </w:r>
    </w:p>
    <w:p w14:paraId="69EBBF15" w14:textId="20F9786D" w:rsidR="000166C2" w:rsidRDefault="000166C2" w:rsidP="000166C2">
      <w:pPr>
        <w:pStyle w:val="u2"/>
      </w:pPr>
      <w:bookmarkStart w:id="22" w:name="_Toc118147864"/>
      <w:bookmarkStart w:id="23" w:name="_Toc118220739"/>
      <w:r>
        <w:t>Phỏng vấn</w:t>
      </w:r>
      <w:bookmarkEnd w:id="22"/>
      <w:bookmarkEnd w:id="23"/>
      <w:r>
        <w:t xml:space="preserve"> </w:t>
      </w:r>
    </w:p>
    <w:p w14:paraId="5EF2F5DB" w14:textId="0165041F" w:rsidR="00B94AD0" w:rsidRDefault="00D06C05" w:rsidP="00B94AD0">
      <w:pPr>
        <w:pStyle w:val="u3"/>
      </w:pPr>
      <w:bookmarkStart w:id="24" w:name="_Toc118147865"/>
      <w:bookmarkStart w:id="25" w:name="_Toc118220740"/>
      <w:r>
        <w:t>Quá trình</w:t>
      </w:r>
      <w:bookmarkEnd w:id="24"/>
      <w:bookmarkEnd w:id="25"/>
    </w:p>
    <w:p w14:paraId="41C0ACB8" w14:textId="66313ADD" w:rsidR="00B94AD0" w:rsidRPr="005C79C2" w:rsidRDefault="00FC17C3" w:rsidP="005C79C2">
      <w:pPr>
        <w:pStyle w:val="oancuaDanhsach"/>
        <w:numPr>
          <w:ilvl w:val="0"/>
          <w:numId w:val="47"/>
        </w:numPr>
        <w:jc w:val="both"/>
        <w:rPr>
          <w:rFonts w:ascii="Times New Roman" w:hAnsi="Times New Roman" w:cs="Times New Roman"/>
          <w:sz w:val="20"/>
          <w:szCs w:val="20"/>
        </w:rPr>
      </w:pPr>
      <w:r w:rsidRPr="005C79C2">
        <w:rPr>
          <w:rFonts w:ascii="Times New Roman" w:hAnsi="Times New Roman" w:cs="Times New Roman"/>
          <w:sz w:val="20"/>
          <w:szCs w:val="20"/>
        </w:rPr>
        <w:t xml:space="preserve">Các thành viên chuẩn </w:t>
      </w:r>
      <w:r w:rsidR="00D06C05" w:rsidRPr="005C79C2">
        <w:rPr>
          <w:rFonts w:ascii="Times New Roman" w:hAnsi="Times New Roman" w:cs="Times New Roman"/>
          <w:sz w:val="20"/>
          <w:szCs w:val="20"/>
        </w:rPr>
        <w:t xml:space="preserve">bị một danh sách các câu hỏi phỏng vấn để có thể lấy được yêu cầu, ý kiến của người dùng tiềm năng (các sinh viên) </w:t>
      </w:r>
      <w:r w:rsidR="002A651F" w:rsidRPr="005C79C2">
        <w:rPr>
          <w:rFonts w:ascii="Times New Roman" w:hAnsi="Times New Roman" w:cs="Times New Roman"/>
          <w:sz w:val="20"/>
          <w:szCs w:val="20"/>
        </w:rPr>
        <w:t>cũng như thông qua đó đánh giá được tính khả thi của ý tưởng được đưa ra.</w:t>
      </w:r>
    </w:p>
    <w:p w14:paraId="74CA741E" w14:textId="6509E9BE" w:rsidR="005663B7" w:rsidRPr="00541055" w:rsidRDefault="00EC4E95" w:rsidP="005C79C2">
      <w:pPr>
        <w:pStyle w:val="oancuaDanhsach"/>
        <w:numPr>
          <w:ilvl w:val="0"/>
          <w:numId w:val="47"/>
        </w:numPr>
        <w:jc w:val="both"/>
        <w:rPr>
          <w:rFonts w:cstheme="minorHAnsi"/>
        </w:rPr>
      </w:pPr>
      <w:r w:rsidRPr="005C79C2">
        <w:rPr>
          <w:rFonts w:ascii="Times New Roman" w:hAnsi="Times New Roman" w:cs="Times New Roman"/>
          <w:sz w:val="20"/>
          <w:szCs w:val="20"/>
        </w:rPr>
        <w:t>Các câu hỏi được đưa ra chỉ mang tính tương đối, cuộc phỏng vấn có thể diễn ra một cách nhẹ nhàng để người dùng cảm thấy tho</w:t>
      </w:r>
      <w:r w:rsidR="005663B7" w:rsidRPr="005C79C2">
        <w:rPr>
          <w:rFonts w:ascii="Times New Roman" w:hAnsi="Times New Roman" w:cs="Times New Roman"/>
          <w:sz w:val="20"/>
          <w:szCs w:val="20"/>
        </w:rPr>
        <w:t>ải mái, tự do đưa ra những đóng góp, ý kiến của bản thân họ (không bắt buộc phải đi theo từng câu hỏi được đưa ra)</w:t>
      </w:r>
      <w:r w:rsidR="008A5321">
        <w:rPr>
          <w:rFonts w:ascii="Times New Roman" w:hAnsi="Times New Roman" w:cs="Times New Roman"/>
          <w:sz w:val="20"/>
          <w:szCs w:val="20"/>
        </w:rPr>
        <w:t>.</w:t>
      </w:r>
    </w:p>
    <w:p w14:paraId="08AB39A5" w14:textId="165E19FC" w:rsidR="00B94AD0" w:rsidRDefault="00B94AD0" w:rsidP="00B94AD0">
      <w:pPr>
        <w:pStyle w:val="u3"/>
      </w:pPr>
      <w:bookmarkStart w:id="26" w:name="_Toc118147866"/>
      <w:bookmarkStart w:id="27" w:name="_Toc118220741"/>
      <w:r>
        <w:t>Kết quả</w:t>
      </w:r>
      <w:bookmarkEnd w:id="26"/>
      <w:bookmarkEnd w:id="27"/>
      <w:r>
        <w:t xml:space="preserve"> </w:t>
      </w:r>
    </w:p>
    <w:p w14:paraId="31C82D32" w14:textId="6D90FD94" w:rsidR="00041400" w:rsidRPr="00DF6645" w:rsidRDefault="00F909F0" w:rsidP="00041400">
      <w:r w:rsidRPr="00DF6645">
        <w:t>Tóm tắt kế</w:t>
      </w:r>
      <w:r w:rsidR="007F5294" w:rsidRPr="00DF6645">
        <w:t>t quả chính sau khi tiến hành phỏng vấn:</w:t>
      </w:r>
    </w:p>
    <w:p w14:paraId="646498E5" w14:textId="77777777" w:rsidR="00041400" w:rsidRPr="00041400" w:rsidRDefault="00041400" w:rsidP="00041400"/>
    <w:tbl>
      <w:tblPr>
        <w:tblStyle w:val="LiBang"/>
        <w:tblW w:w="0" w:type="auto"/>
        <w:tblLook w:val="04A0" w:firstRow="1" w:lastRow="0" w:firstColumn="1" w:lastColumn="0" w:noHBand="0" w:noVBand="1"/>
      </w:tblPr>
      <w:tblGrid>
        <w:gridCol w:w="2245"/>
        <w:gridCol w:w="7105"/>
      </w:tblGrid>
      <w:tr w:rsidR="00F44EE5" w14:paraId="4A7471B7" w14:textId="77777777" w:rsidTr="002752C9">
        <w:tc>
          <w:tcPr>
            <w:tcW w:w="2245" w:type="dxa"/>
            <w:vAlign w:val="center"/>
          </w:tcPr>
          <w:p w14:paraId="074FD875" w14:textId="4EAAA6B0" w:rsidR="00F44EE5" w:rsidRPr="00DF6645" w:rsidRDefault="002A386A" w:rsidP="002752C9">
            <w:pPr>
              <w:rPr>
                <w:rFonts w:ascii="Times New Roman" w:hAnsi="Times New Roman" w:cs="Times New Roman"/>
                <w:b/>
                <w:sz w:val="20"/>
                <w:szCs w:val="20"/>
              </w:rPr>
            </w:pPr>
            <w:r w:rsidRPr="00DF6645">
              <w:rPr>
                <w:rFonts w:ascii="Times New Roman" w:hAnsi="Times New Roman" w:cs="Times New Roman"/>
                <w:b/>
                <w:sz w:val="20"/>
                <w:szCs w:val="20"/>
              </w:rPr>
              <w:t>Đối tượng được phỏng vấn</w:t>
            </w:r>
          </w:p>
        </w:tc>
        <w:tc>
          <w:tcPr>
            <w:tcW w:w="7105" w:type="dxa"/>
            <w:vAlign w:val="center"/>
          </w:tcPr>
          <w:p w14:paraId="1D2FB661" w14:textId="76286422" w:rsidR="00F44EE5" w:rsidRPr="00DF6645" w:rsidRDefault="002A386A" w:rsidP="00DF6645">
            <w:pPr>
              <w:pStyle w:val="oancuaDanhsach"/>
              <w:numPr>
                <w:ilvl w:val="0"/>
                <w:numId w:val="35"/>
              </w:numPr>
              <w:spacing w:after="0"/>
              <w:rPr>
                <w:rFonts w:ascii="Times New Roman" w:hAnsi="Times New Roman" w:cs="Times New Roman"/>
                <w:sz w:val="20"/>
                <w:szCs w:val="20"/>
              </w:rPr>
            </w:pPr>
            <w:r w:rsidRPr="00DF6645">
              <w:rPr>
                <w:rFonts w:ascii="Times New Roman" w:hAnsi="Times New Roman" w:cs="Times New Roman"/>
                <w:sz w:val="20"/>
                <w:szCs w:val="20"/>
              </w:rPr>
              <w:t xml:space="preserve">Các sinh viên của </w:t>
            </w:r>
            <w:r w:rsidR="00B24B43" w:rsidRPr="00DF6645">
              <w:rPr>
                <w:rFonts w:ascii="Times New Roman" w:hAnsi="Times New Roman" w:cs="Times New Roman"/>
                <w:sz w:val="20"/>
                <w:szCs w:val="20"/>
              </w:rPr>
              <w:t>Đại học Quốc gia Hồ Chí Minh</w:t>
            </w:r>
          </w:p>
        </w:tc>
      </w:tr>
      <w:tr w:rsidR="00F44EE5" w14:paraId="7EAB276C" w14:textId="77777777" w:rsidTr="002752C9">
        <w:tc>
          <w:tcPr>
            <w:tcW w:w="2245" w:type="dxa"/>
            <w:vAlign w:val="center"/>
          </w:tcPr>
          <w:p w14:paraId="703B6872" w14:textId="37B13C6F" w:rsidR="00041400" w:rsidRPr="00DF6645" w:rsidRDefault="00041400" w:rsidP="002752C9">
            <w:pPr>
              <w:rPr>
                <w:rFonts w:ascii="Times New Roman" w:hAnsi="Times New Roman" w:cs="Times New Roman"/>
                <w:b/>
                <w:sz w:val="20"/>
                <w:szCs w:val="20"/>
              </w:rPr>
            </w:pPr>
            <w:r w:rsidRPr="00DF6645">
              <w:rPr>
                <w:rFonts w:ascii="Times New Roman" w:hAnsi="Times New Roman" w:cs="Times New Roman"/>
                <w:b/>
                <w:sz w:val="20"/>
                <w:szCs w:val="20"/>
              </w:rPr>
              <w:t xml:space="preserve">Những bất tiện khi đi </w:t>
            </w:r>
            <w:r w:rsidR="00070509" w:rsidRPr="00DF6645">
              <w:rPr>
                <w:rFonts w:ascii="Times New Roman" w:hAnsi="Times New Roman" w:cs="Times New Roman"/>
                <w:b/>
                <w:sz w:val="20"/>
                <w:szCs w:val="20"/>
              </w:rPr>
              <w:t>sử dụng phương tiện giao thông công cộng</w:t>
            </w:r>
          </w:p>
        </w:tc>
        <w:tc>
          <w:tcPr>
            <w:tcW w:w="7105" w:type="dxa"/>
            <w:vAlign w:val="center"/>
          </w:tcPr>
          <w:p w14:paraId="124333A5" w14:textId="7DF3CDA6" w:rsidR="00B87626"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Phải đợi khá lâu mới có chuyến, lên đến 15 phút</w:t>
            </w:r>
          </w:p>
          <w:p w14:paraId="3720EA27" w14:textId="69610A94" w:rsidR="00B87626"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Phải đi 2, thậm chí 3 chuyến mới đến nơi</w:t>
            </w:r>
          </w:p>
          <w:p w14:paraId="04C3B044" w14:textId="06A7955D" w:rsidR="00B87626"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Nhiều xe đã cũ và quá hạn sử dụng</w:t>
            </w:r>
          </w:p>
          <w:p w14:paraId="624DC8DD" w14:textId="083A111B" w:rsidR="00B87626"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Số người trên xe bus có thể rất đông, không có chỗ ngồi</w:t>
            </w:r>
          </w:p>
          <w:p w14:paraId="5D1FADE9" w14:textId="717A495E" w:rsidR="00B87626"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Những lúc kẹt xe thì xe bus không lách được như xe máy</w:t>
            </w:r>
          </w:p>
          <w:p w14:paraId="235FA581" w14:textId="4F5A51D2" w:rsidR="00B87626"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Khoảng cách giữa điểm cần đến và trạm xe có thể không gần</w:t>
            </w:r>
          </w:p>
          <w:p w14:paraId="3222DDFE" w14:textId="7A50182C" w:rsidR="00F44EE5" w:rsidRPr="00DF6645" w:rsidRDefault="00B87626"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Xe bus phải dừng trạm đón khách, đi đường vòng → mất nhiều thời gian hơn</w:t>
            </w:r>
          </w:p>
        </w:tc>
      </w:tr>
      <w:tr w:rsidR="000038E9" w14:paraId="09DFC348" w14:textId="77777777" w:rsidTr="002F184E">
        <w:trPr>
          <w:trHeight w:val="216"/>
        </w:trPr>
        <w:tc>
          <w:tcPr>
            <w:tcW w:w="2245" w:type="dxa"/>
            <w:vMerge w:val="restart"/>
            <w:vAlign w:val="center"/>
          </w:tcPr>
          <w:p w14:paraId="07144563" w14:textId="7AAD6623" w:rsidR="000038E9" w:rsidRPr="00DF6645" w:rsidRDefault="000038E9" w:rsidP="002752C9">
            <w:pPr>
              <w:rPr>
                <w:rFonts w:ascii="Times New Roman" w:hAnsi="Times New Roman" w:cs="Times New Roman"/>
                <w:b/>
                <w:sz w:val="20"/>
                <w:szCs w:val="20"/>
              </w:rPr>
            </w:pPr>
            <w:r w:rsidRPr="00DF6645">
              <w:rPr>
                <w:rFonts w:ascii="Times New Roman" w:hAnsi="Times New Roman" w:cs="Times New Roman"/>
                <w:b/>
                <w:sz w:val="20"/>
                <w:szCs w:val="20"/>
              </w:rPr>
              <w:t>Những lựa chọn thay thế cho việc sử dụng phương tiện giao thông công cộng (và sự bất tiện gặp phải)</w:t>
            </w:r>
          </w:p>
        </w:tc>
        <w:tc>
          <w:tcPr>
            <w:tcW w:w="7105" w:type="dxa"/>
            <w:vAlign w:val="center"/>
          </w:tcPr>
          <w:p w14:paraId="2FB690DA" w14:textId="7365B8B8" w:rsidR="000038E9" w:rsidRPr="00DF6645" w:rsidRDefault="000038E9"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 xml:space="preserve">Sử dụng dịch vụ xe ôm công nghệ (Grab, </w:t>
            </w:r>
            <w:r w:rsidR="00597B57">
              <w:rPr>
                <w:rFonts w:ascii="Times New Roman" w:hAnsi="Times New Roman" w:cs="Times New Roman"/>
                <w:sz w:val="20"/>
                <w:szCs w:val="20"/>
              </w:rPr>
              <w:t>B</w:t>
            </w:r>
            <w:r w:rsidRPr="00DF6645">
              <w:rPr>
                <w:rFonts w:ascii="Times New Roman" w:hAnsi="Times New Roman" w:cs="Times New Roman"/>
                <w:sz w:val="20"/>
                <w:szCs w:val="20"/>
              </w:rPr>
              <w:t>e, GoVIET,</w:t>
            </w:r>
            <w:r w:rsidR="00597B57">
              <w:rPr>
                <w:rFonts w:ascii="Times New Roman" w:hAnsi="Times New Roman" w:cs="Times New Roman"/>
                <w:sz w:val="20"/>
                <w:szCs w:val="20"/>
              </w:rPr>
              <w:t xml:space="preserve"> </w:t>
            </w:r>
            <w:r w:rsidRPr="00DF6645">
              <w:rPr>
                <w:rFonts w:ascii="Times New Roman" w:hAnsi="Times New Roman" w:cs="Times New Roman"/>
                <w:sz w:val="20"/>
                <w:szCs w:val="20"/>
              </w:rPr>
              <w:t xml:space="preserve">…) </w:t>
            </w:r>
            <w:r w:rsidR="006D206D" w:rsidRPr="00DF6645">
              <w:rPr>
                <w:rFonts w:ascii="Times New Roman" w:hAnsi="Times New Roman" w:cs="Times New Roman"/>
                <w:sz w:val="20"/>
                <w:szCs w:val="20"/>
              </w:rPr>
              <w:t xml:space="preserve">→ </w:t>
            </w:r>
            <w:r w:rsidR="0078618F" w:rsidRPr="00DF6645">
              <w:rPr>
                <w:rFonts w:ascii="Times New Roman" w:hAnsi="Times New Roman" w:cs="Times New Roman"/>
                <w:sz w:val="20"/>
                <w:szCs w:val="20"/>
              </w:rPr>
              <w:t xml:space="preserve">Đôi khi chi phí rất cao (đặc biệt </w:t>
            </w:r>
            <w:r w:rsidR="00597B57">
              <w:rPr>
                <w:rFonts w:ascii="Times New Roman" w:hAnsi="Times New Roman" w:cs="Times New Roman"/>
                <w:sz w:val="20"/>
                <w:szCs w:val="20"/>
              </w:rPr>
              <w:t>vào</w:t>
            </w:r>
            <w:r w:rsidR="0078618F" w:rsidRPr="00DF6645">
              <w:rPr>
                <w:rFonts w:ascii="Times New Roman" w:hAnsi="Times New Roman" w:cs="Times New Roman"/>
                <w:sz w:val="20"/>
                <w:szCs w:val="20"/>
              </w:rPr>
              <w:t xml:space="preserve"> giờ cao điểm)</w:t>
            </w:r>
          </w:p>
        </w:tc>
      </w:tr>
      <w:tr w:rsidR="000038E9" w14:paraId="4F0CA8E3" w14:textId="77777777" w:rsidTr="002F184E">
        <w:trPr>
          <w:trHeight w:val="312"/>
        </w:trPr>
        <w:tc>
          <w:tcPr>
            <w:tcW w:w="2245" w:type="dxa"/>
            <w:vMerge/>
            <w:vAlign w:val="center"/>
          </w:tcPr>
          <w:p w14:paraId="28339307" w14:textId="77777777" w:rsidR="000038E9" w:rsidRPr="00DF6645" w:rsidRDefault="000038E9" w:rsidP="002752C9">
            <w:pPr>
              <w:rPr>
                <w:rFonts w:ascii="Times New Roman" w:hAnsi="Times New Roman" w:cs="Times New Roman"/>
                <w:b/>
                <w:sz w:val="20"/>
                <w:szCs w:val="20"/>
              </w:rPr>
            </w:pPr>
          </w:p>
        </w:tc>
        <w:tc>
          <w:tcPr>
            <w:tcW w:w="7105" w:type="dxa"/>
            <w:vAlign w:val="center"/>
          </w:tcPr>
          <w:p w14:paraId="5D9C44EA" w14:textId="3396DFD8" w:rsidR="0078618F" w:rsidRPr="00DF6645" w:rsidRDefault="000038E9"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Đi bộ</w:t>
            </w:r>
            <w:r w:rsidR="002F184E" w:rsidRPr="00DF6645">
              <w:rPr>
                <w:rFonts w:ascii="Times New Roman" w:hAnsi="Times New Roman" w:cs="Times New Roman"/>
                <w:sz w:val="20"/>
                <w:szCs w:val="20"/>
              </w:rPr>
              <w:t xml:space="preserve"> </w:t>
            </w:r>
            <w:r w:rsidR="006D206D" w:rsidRPr="00DF6645">
              <w:rPr>
                <w:rFonts w:ascii="Times New Roman" w:hAnsi="Times New Roman" w:cs="Times New Roman"/>
                <w:sz w:val="20"/>
                <w:szCs w:val="20"/>
              </w:rPr>
              <w:t xml:space="preserve">→ </w:t>
            </w:r>
            <w:r w:rsidR="0078618F" w:rsidRPr="00DF6645">
              <w:rPr>
                <w:rFonts w:ascii="Times New Roman" w:hAnsi="Times New Roman" w:cs="Times New Roman"/>
                <w:sz w:val="20"/>
                <w:szCs w:val="20"/>
              </w:rPr>
              <w:t>Không thể áp dụng khi trường học ở quá xa nơi ở</w:t>
            </w:r>
          </w:p>
        </w:tc>
      </w:tr>
      <w:tr w:rsidR="000038E9" w14:paraId="4D74189D" w14:textId="77777777" w:rsidTr="006E17F0">
        <w:trPr>
          <w:trHeight w:val="296"/>
        </w:trPr>
        <w:tc>
          <w:tcPr>
            <w:tcW w:w="2245" w:type="dxa"/>
            <w:vMerge/>
            <w:vAlign w:val="center"/>
          </w:tcPr>
          <w:p w14:paraId="0B25FD82" w14:textId="77777777" w:rsidR="000038E9" w:rsidRPr="00DF6645" w:rsidRDefault="000038E9" w:rsidP="002752C9">
            <w:pPr>
              <w:rPr>
                <w:rFonts w:ascii="Times New Roman" w:hAnsi="Times New Roman" w:cs="Times New Roman"/>
                <w:b/>
                <w:sz w:val="20"/>
                <w:szCs w:val="20"/>
              </w:rPr>
            </w:pPr>
          </w:p>
        </w:tc>
        <w:tc>
          <w:tcPr>
            <w:tcW w:w="7105" w:type="dxa"/>
            <w:vAlign w:val="center"/>
          </w:tcPr>
          <w:p w14:paraId="4B7B1F7F" w14:textId="2DF77A4D" w:rsidR="0078618F" w:rsidRPr="00DF6645" w:rsidRDefault="000038E9"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Đi nhờ xe của bạn bè</w:t>
            </w:r>
            <w:r w:rsidR="002F184E" w:rsidRPr="00DF6645">
              <w:rPr>
                <w:rFonts w:ascii="Times New Roman" w:hAnsi="Times New Roman" w:cs="Times New Roman"/>
                <w:sz w:val="20"/>
                <w:szCs w:val="20"/>
              </w:rPr>
              <w:t xml:space="preserve"> → </w:t>
            </w:r>
            <w:r w:rsidR="0078618F" w:rsidRPr="00DF6645">
              <w:rPr>
                <w:rFonts w:ascii="Times New Roman" w:hAnsi="Times New Roman" w:cs="Times New Roman"/>
                <w:sz w:val="20"/>
                <w:szCs w:val="20"/>
              </w:rPr>
              <w:t xml:space="preserve">Đôi khi bạn học khác lịch hoặc khác cơ sở </w:t>
            </w:r>
          </w:p>
        </w:tc>
      </w:tr>
      <w:tr w:rsidR="000038E9" w14:paraId="76FAC23E" w14:textId="77777777" w:rsidTr="006E17F0">
        <w:trPr>
          <w:trHeight w:val="341"/>
        </w:trPr>
        <w:tc>
          <w:tcPr>
            <w:tcW w:w="2245" w:type="dxa"/>
            <w:vMerge/>
            <w:vAlign w:val="center"/>
          </w:tcPr>
          <w:p w14:paraId="60932B02" w14:textId="77777777" w:rsidR="000038E9" w:rsidRPr="00DF6645" w:rsidRDefault="000038E9" w:rsidP="002752C9">
            <w:pPr>
              <w:rPr>
                <w:rFonts w:ascii="Times New Roman" w:hAnsi="Times New Roman" w:cs="Times New Roman"/>
                <w:b/>
                <w:sz w:val="20"/>
                <w:szCs w:val="20"/>
              </w:rPr>
            </w:pPr>
          </w:p>
        </w:tc>
        <w:tc>
          <w:tcPr>
            <w:tcW w:w="7105" w:type="dxa"/>
            <w:vAlign w:val="center"/>
          </w:tcPr>
          <w:p w14:paraId="08E5E7D0" w14:textId="75F1A5FB" w:rsidR="0078618F" w:rsidRPr="00DF6645" w:rsidRDefault="000038E9" w:rsidP="00DF6645">
            <w:pPr>
              <w:pStyle w:val="oancuaDanhsach"/>
              <w:numPr>
                <w:ilvl w:val="0"/>
                <w:numId w:val="33"/>
              </w:numPr>
              <w:spacing w:after="0"/>
              <w:rPr>
                <w:rFonts w:ascii="Times New Roman" w:hAnsi="Times New Roman" w:cs="Times New Roman"/>
                <w:sz w:val="20"/>
                <w:szCs w:val="20"/>
              </w:rPr>
            </w:pPr>
            <w:r w:rsidRPr="00DF6645">
              <w:rPr>
                <w:rFonts w:ascii="Times New Roman" w:hAnsi="Times New Roman" w:cs="Times New Roman"/>
                <w:sz w:val="20"/>
                <w:szCs w:val="20"/>
              </w:rPr>
              <w:t>Nghỉ học</w:t>
            </w:r>
            <w:r w:rsidR="002F184E" w:rsidRPr="00DF6645">
              <w:rPr>
                <w:rFonts w:ascii="Times New Roman" w:hAnsi="Times New Roman" w:cs="Times New Roman"/>
                <w:sz w:val="20"/>
                <w:szCs w:val="20"/>
              </w:rPr>
              <w:t xml:space="preserve"> → </w:t>
            </w:r>
            <w:r w:rsidR="0078618F" w:rsidRPr="00DF6645">
              <w:rPr>
                <w:rFonts w:ascii="Times New Roman" w:hAnsi="Times New Roman" w:cs="Times New Roman"/>
                <w:sz w:val="20"/>
                <w:szCs w:val="20"/>
              </w:rPr>
              <w:t>Nghỉ học thì vui nhưng dễ rớt môn</w:t>
            </w:r>
            <w:r w:rsidRPr="00DF6645">
              <w:rPr>
                <w:rFonts w:ascii="Times New Roman" w:hAnsi="Times New Roman" w:cs="Times New Roman"/>
                <w:sz w:val="20"/>
                <w:szCs w:val="20"/>
              </w:rPr>
              <w:t xml:space="preserve"> </w:t>
            </w:r>
          </w:p>
        </w:tc>
      </w:tr>
      <w:tr w:rsidR="005B2D68" w14:paraId="2A9B8663" w14:textId="77777777" w:rsidTr="002752C9">
        <w:tc>
          <w:tcPr>
            <w:tcW w:w="2245" w:type="dxa"/>
            <w:vAlign w:val="center"/>
          </w:tcPr>
          <w:p w14:paraId="5617F0F4" w14:textId="3DF6E331" w:rsidR="005B2D68" w:rsidRPr="00DF6645" w:rsidRDefault="005B2D68" w:rsidP="002752C9">
            <w:pPr>
              <w:rPr>
                <w:rFonts w:ascii="Times New Roman" w:hAnsi="Times New Roman" w:cs="Times New Roman"/>
                <w:b/>
                <w:sz w:val="20"/>
                <w:szCs w:val="20"/>
              </w:rPr>
            </w:pPr>
            <w:r w:rsidRPr="00DF6645">
              <w:rPr>
                <w:rFonts w:ascii="Times New Roman" w:hAnsi="Times New Roman" w:cs="Times New Roman"/>
                <w:b/>
                <w:sz w:val="20"/>
                <w:szCs w:val="20"/>
              </w:rPr>
              <w:t>Những đóng góp từ người được phỏng vấn</w:t>
            </w:r>
          </w:p>
        </w:tc>
        <w:tc>
          <w:tcPr>
            <w:tcW w:w="7105" w:type="dxa"/>
            <w:vAlign w:val="center"/>
          </w:tcPr>
          <w:p w14:paraId="62386CCF" w14:textId="77777777" w:rsidR="005B2D68" w:rsidRPr="00DF6645" w:rsidRDefault="001410C6" w:rsidP="00DF6645">
            <w:pPr>
              <w:pStyle w:val="oancuaDanhsach"/>
              <w:numPr>
                <w:ilvl w:val="0"/>
                <w:numId w:val="34"/>
              </w:numPr>
              <w:spacing w:after="0"/>
              <w:rPr>
                <w:rFonts w:ascii="Times New Roman" w:hAnsi="Times New Roman" w:cs="Times New Roman"/>
                <w:sz w:val="20"/>
                <w:szCs w:val="20"/>
              </w:rPr>
            </w:pPr>
            <w:r w:rsidRPr="00DF6645">
              <w:rPr>
                <w:rFonts w:ascii="Times New Roman" w:hAnsi="Times New Roman" w:cs="Times New Roman"/>
                <w:sz w:val="20"/>
                <w:szCs w:val="20"/>
              </w:rPr>
              <w:t xml:space="preserve">Yêu cầu xác định danh tính người dùng rõ ràng để đảm bảo sự an toàn </w:t>
            </w:r>
          </w:p>
          <w:p w14:paraId="6CA046E0" w14:textId="77777777" w:rsidR="001410C6" w:rsidRPr="00DF6645" w:rsidRDefault="001410C6" w:rsidP="00DF6645">
            <w:pPr>
              <w:pStyle w:val="oancuaDanhsach"/>
              <w:numPr>
                <w:ilvl w:val="0"/>
                <w:numId w:val="34"/>
              </w:numPr>
              <w:spacing w:after="0"/>
              <w:rPr>
                <w:rFonts w:ascii="Times New Roman" w:hAnsi="Times New Roman" w:cs="Times New Roman"/>
                <w:sz w:val="20"/>
                <w:szCs w:val="20"/>
              </w:rPr>
            </w:pPr>
            <w:r w:rsidRPr="00DF6645">
              <w:rPr>
                <w:rFonts w:ascii="Times New Roman" w:hAnsi="Times New Roman" w:cs="Times New Roman"/>
                <w:sz w:val="20"/>
                <w:szCs w:val="20"/>
              </w:rPr>
              <w:t>Cho phép đánh giá bạn đồng hành (cả người lái xe và người đi nhờ)</w:t>
            </w:r>
          </w:p>
          <w:p w14:paraId="42002FA0" w14:textId="77777777" w:rsidR="001410C6" w:rsidRPr="00DF6645" w:rsidRDefault="002A6DE1" w:rsidP="00DF6645">
            <w:pPr>
              <w:pStyle w:val="oancuaDanhsach"/>
              <w:numPr>
                <w:ilvl w:val="0"/>
                <w:numId w:val="34"/>
              </w:numPr>
              <w:spacing w:after="0"/>
              <w:rPr>
                <w:rFonts w:ascii="Times New Roman" w:hAnsi="Times New Roman" w:cs="Times New Roman"/>
                <w:sz w:val="20"/>
                <w:szCs w:val="20"/>
              </w:rPr>
            </w:pPr>
            <w:r w:rsidRPr="00DF6645">
              <w:rPr>
                <w:rFonts w:ascii="Times New Roman" w:hAnsi="Times New Roman" w:cs="Times New Roman"/>
                <w:sz w:val="20"/>
                <w:szCs w:val="20"/>
              </w:rPr>
              <w:t xml:space="preserve">Hiển thị vị trí GPS của cả hai bên </w:t>
            </w:r>
          </w:p>
          <w:p w14:paraId="0A1778CC" w14:textId="77777777" w:rsidR="002A6DE1" w:rsidRPr="00DF6645" w:rsidRDefault="003C353A" w:rsidP="00DF6645">
            <w:pPr>
              <w:pStyle w:val="oancuaDanhsach"/>
              <w:numPr>
                <w:ilvl w:val="0"/>
                <w:numId w:val="34"/>
              </w:numPr>
              <w:spacing w:after="0"/>
              <w:rPr>
                <w:rFonts w:ascii="Times New Roman" w:hAnsi="Times New Roman" w:cs="Times New Roman"/>
                <w:sz w:val="20"/>
                <w:szCs w:val="20"/>
              </w:rPr>
            </w:pPr>
            <w:r w:rsidRPr="00DF6645">
              <w:rPr>
                <w:rFonts w:ascii="Times New Roman" w:hAnsi="Times New Roman" w:cs="Times New Roman"/>
                <w:sz w:val="20"/>
                <w:szCs w:val="20"/>
              </w:rPr>
              <w:t>Giá tiền của chuyến đi không nên để cho người dùng quyết định mà do ứng dụng đưa ra (có thể dựa vào quãng đường và giá xăng hiện tại)</w:t>
            </w:r>
          </w:p>
          <w:p w14:paraId="6F83B3F4" w14:textId="134489C2" w:rsidR="003C353A" w:rsidRPr="00DF6645" w:rsidRDefault="00A066F7" w:rsidP="00DF6645">
            <w:pPr>
              <w:pStyle w:val="oancuaDanhsach"/>
              <w:numPr>
                <w:ilvl w:val="0"/>
                <w:numId w:val="34"/>
              </w:numPr>
              <w:spacing w:after="0"/>
              <w:rPr>
                <w:rFonts w:ascii="Times New Roman" w:hAnsi="Times New Roman" w:cs="Times New Roman"/>
                <w:sz w:val="20"/>
                <w:szCs w:val="20"/>
              </w:rPr>
            </w:pPr>
            <w:r w:rsidRPr="00DF6645">
              <w:rPr>
                <w:rFonts w:ascii="Times New Roman" w:hAnsi="Times New Roman" w:cs="Times New Roman"/>
                <w:sz w:val="20"/>
                <w:szCs w:val="20"/>
              </w:rPr>
              <w:t>Cho phép người dùng liên lạc trực tiếp qua ứng dụng, không nên công khai thông tin người dùng</w:t>
            </w:r>
          </w:p>
        </w:tc>
      </w:tr>
    </w:tbl>
    <w:p w14:paraId="4850F203" w14:textId="77777777" w:rsidR="00795F5E" w:rsidRPr="00F97832" w:rsidRDefault="00795F5E" w:rsidP="00F97832"/>
    <w:p w14:paraId="5076C065" w14:textId="5BAF4AE1" w:rsidR="000166C2" w:rsidRDefault="000166C2" w:rsidP="000166C2">
      <w:pPr>
        <w:pStyle w:val="u2"/>
      </w:pPr>
      <w:bookmarkStart w:id="28" w:name="_Toc118147867"/>
      <w:bookmarkStart w:id="29" w:name="_Toc118220742"/>
      <w:r>
        <w:t>Quan sát người dùng</w:t>
      </w:r>
      <w:bookmarkEnd w:id="28"/>
      <w:bookmarkEnd w:id="29"/>
      <w:r>
        <w:t xml:space="preserve"> </w:t>
      </w:r>
    </w:p>
    <w:p w14:paraId="29CB0F33" w14:textId="761F185D" w:rsidR="00B94AD0" w:rsidRDefault="00E15F93" w:rsidP="00E15F93">
      <w:pPr>
        <w:pStyle w:val="u3"/>
      </w:pPr>
      <w:bookmarkStart w:id="30" w:name="_Toc118147868"/>
      <w:bookmarkStart w:id="31" w:name="_Toc118220743"/>
      <w:r>
        <w:t>Q</w:t>
      </w:r>
      <w:r w:rsidR="00B94AD0">
        <w:t>uá trình</w:t>
      </w:r>
      <w:bookmarkEnd w:id="30"/>
      <w:bookmarkEnd w:id="31"/>
    </w:p>
    <w:p w14:paraId="596D0984" w14:textId="222F207B" w:rsidR="005F0ED6" w:rsidRPr="00B34371" w:rsidRDefault="005F0ED6" w:rsidP="00B34371">
      <w:pPr>
        <w:pStyle w:val="oancuaDanhsach"/>
        <w:numPr>
          <w:ilvl w:val="0"/>
          <w:numId w:val="48"/>
        </w:numPr>
        <w:jc w:val="both"/>
        <w:rPr>
          <w:rFonts w:ascii="Times New Roman" w:hAnsi="Times New Roman" w:cs="Times New Roman"/>
          <w:sz w:val="20"/>
          <w:szCs w:val="20"/>
        </w:rPr>
      </w:pPr>
      <w:r w:rsidRPr="00B34371">
        <w:rPr>
          <w:rFonts w:ascii="Times New Roman" w:hAnsi="Times New Roman" w:cs="Times New Roman"/>
          <w:sz w:val="20"/>
          <w:szCs w:val="20"/>
        </w:rPr>
        <w:t>T</w:t>
      </w:r>
      <w:r w:rsidR="00114089" w:rsidRPr="00B34371">
        <w:rPr>
          <w:rFonts w:ascii="Times New Roman" w:hAnsi="Times New Roman" w:cs="Times New Roman"/>
          <w:sz w:val="20"/>
          <w:szCs w:val="20"/>
        </w:rPr>
        <w:t>iến hành quan sát</w:t>
      </w:r>
      <w:r w:rsidR="002D2715" w:rsidRPr="00B34371">
        <w:rPr>
          <w:rFonts w:ascii="Times New Roman" w:hAnsi="Times New Roman" w:cs="Times New Roman"/>
          <w:sz w:val="20"/>
          <w:szCs w:val="20"/>
        </w:rPr>
        <w:t xml:space="preserve"> người dùng tiềm năng</w:t>
      </w:r>
      <w:r w:rsidR="002240DC" w:rsidRPr="00B34371">
        <w:rPr>
          <w:rFonts w:ascii="Times New Roman" w:hAnsi="Times New Roman" w:cs="Times New Roman"/>
          <w:sz w:val="20"/>
          <w:szCs w:val="20"/>
        </w:rPr>
        <w:t xml:space="preserve"> và hành vi của họ</w:t>
      </w:r>
      <w:r w:rsidRPr="00B34371">
        <w:rPr>
          <w:rFonts w:ascii="Times New Roman" w:hAnsi="Times New Roman" w:cs="Times New Roman"/>
          <w:sz w:val="20"/>
          <w:szCs w:val="20"/>
        </w:rPr>
        <w:t>:</w:t>
      </w:r>
      <w:r w:rsidR="00114089" w:rsidRPr="00B34371">
        <w:rPr>
          <w:rFonts w:ascii="Times New Roman" w:hAnsi="Times New Roman" w:cs="Times New Roman"/>
          <w:sz w:val="20"/>
          <w:szCs w:val="20"/>
        </w:rPr>
        <w:t xml:space="preserve"> </w:t>
      </w:r>
    </w:p>
    <w:p w14:paraId="30FC756B" w14:textId="0A2292D1" w:rsidR="008D24A0" w:rsidRPr="00B34371" w:rsidRDefault="008D24A0" w:rsidP="00B34371">
      <w:pPr>
        <w:pStyle w:val="oancuaDanhsach"/>
        <w:numPr>
          <w:ilvl w:val="1"/>
          <w:numId w:val="48"/>
        </w:numPr>
        <w:jc w:val="both"/>
        <w:rPr>
          <w:rFonts w:ascii="Times New Roman" w:hAnsi="Times New Roman" w:cs="Times New Roman"/>
          <w:sz w:val="20"/>
          <w:szCs w:val="20"/>
        </w:rPr>
      </w:pPr>
      <w:r w:rsidRPr="00B34371">
        <w:rPr>
          <w:rFonts w:ascii="Times New Roman" w:hAnsi="Times New Roman" w:cs="Times New Roman"/>
          <w:sz w:val="20"/>
          <w:szCs w:val="20"/>
        </w:rPr>
        <w:t xml:space="preserve">Cách người dùng sử dụng các ứng dụng đặt xe </w:t>
      </w:r>
      <w:r w:rsidR="00737D6B" w:rsidRPr="00B34371">
        <w:rPr>
          <w:rFonts w:ascii="Times New Roman" w:hAnsi="Times New Roman" w:cs="Times New Roman"/>
          <w:sz w:val="20"/>
          <w:szCs w:val="20"/>
        </w:rPr>
        <w:t>(cả người đặt xe và người lái xe)</w:t>
      </w:r>
    </w:p>
    <w:p w14:paraId="5DB36F8A" w14:textId="43C4E4E8" w:rsidR="008D24A0" w:rsidRPr="00BE03EC" w:rsidRDefault="008D24A0" w:rsidP="00B34371">
      <w:pPr>
        <w:pStyle w:val="oancuaDanhsach"/>
        <w:numPr>
          <w:ilvl w:val="1"/>
          <w:numId w:val="48"/>
        </w:numPr>
        <w:jc w:val="both"/>
        <w:rPr>
          <w:rFonts w:cstheme="minorHAnsi"/>
        </w:rPr>
      </w:pPr>
      <w:r w:rsidRPr="00B34371">
        <w:rPr>
          <w:rFonts w:ascii="Times New Roman" w:hAnsi="Times New Roman" w:cs="Times New Roman"/>
          <w:sz w:val="20"/>
          <w:szCs w:val="20"/>
        </w:rPr>
        <w:t xml:space="preserve">Cách người dùng chuẩn bị phương tiện di chuyển đến nơi học, nơi làm việc </w:t>
      </w:r>
    </w:p>
    <w:p w14:paraId="7DC83B59" w14:textId="2E4DCEB8" w:rsidR="00B94AD0" w:rsidRDefault="00B94AD0" w:rsidP="00E15F93">
      <w:pPr>
        <w:pStyle w:val="u3"/>
      </w:pPr>
      <w:bookmarkStart w:id="32" w:name="_Toc118147869"/>
      <w:bookmarkStart w:id="33" w:name="_Toc118220744"/>
      <w:r>
        <w:t>Kết quả</w:t>
      </w:r>
      <w:bookmarkEnd w:id="32"/>
      <w:bookmarkEnd w:id="33"/>
    </w:p>
    <w:p w14:paraId="2AF69EF3" w14:textId="6104ECDE" w:rsidR="00737D6B" w:rsidRPr="00B34371" w:rsidRDefault="00737D6B" w:rsidP="00B34371">
      <w:pPr>
        <w:pStyle w:val="oancuaDanhsach"/>
        <w:numPr>
          <w:ilvl w:val="0"/>
          <w:numId w:val="48"/>
        </w:numPr>
        <w:spacing w:after="0"/>
        <w:jc w:val="both"/>
        <w:rPr>
          <w:rFonts w:ascii="Times New Roman" w:hAnsi="Times New Roman" w:cs="Times New Roman"/>
          <w:sz w:val="20"/>
          <w:szCs w:val="20"/>
        </w:rPr>
      </w:pPr>
      <w:r w:rsidRPr="00B34371">
        <w:rPr>
          <w:rFonts w:ascii="Times New Roman" w:hAnsi="Times New Roman" w:cs="Times New Roman"/>
          <w:sz w:val="20"/>
          <w:szCs w:val="20"/>
        </w:rPr>
        <w:t>Nhậ</w:t>
      </w:r>
      <w:r w:rsidR="00B34371" w:rsidRPr="00B34371">
        <w:rPr>
          <w:rFonts w:ascii="Times New Roman" w:hAnsi="Times New Roman" w:cs="Times New Roman"/>
          <w:sz w:val="20"/>
          <w:szCs w:val="20"/>
        </w:rPr>
        <w:t>n</w:t>
      </w:r>
      <w:r w:rsidRPr="00B34371">
        <w:rPr>
          <w:rFonts w:ascii="Times New Roman" w:hAnsi="Times New Roman" w:cs="Times New Roman"/>
          <w:sz w:val="20"/>
          <w:szCs w:val="20"/>
        </w:rPr>
        <w:t xml:space="preserve"> xét rút ra được từ việc quan sát cách người</w:t>
      </w:r>
      <w:r w:rsidR="00846C0A" w:rsidRPr="00B34371">
        <w:rPr>
          <w:rFonts w:ascii="Times New Roman" w:hAnsi="Times New Roman" w:cs="Times New Roman"/>
          <w:sz w:val="20"/>
          <w:szCs w:val="20"/>
        </w:rPr>
        <w:t xml:space="preserve"> dùng sử dụng ứng dụng đặt xe</w:t>
      </w:r>
    </w:p>
    <w:p w14:paraId="7A570AF5" w14:textId="554AA6A0" w:rsidR="00311BFA" w:rsidRPr="00B34371" w:rsidRDefault="00311BFA" w:rsidP="00B34371">
      <w:pPr>
        <w:pStyle w:val="oancuaDanhsach"/>
        <w:numPr>
          <w:ilvl w:val="1"/>
          <w:numId w:val="48"/>
        </w:numPr>
        <w:spacing w:after="0"/>
        <w:jc w:val="both"/>
        <w:rPr>
          <w:rFonts w:ascii="Times New Roman" w:hAnsi="Times New Roman" w:cs="Times New Roman"/>
          <w:sz w:val="20"/>
          <w:szCs w:val="20"/>
        </w:rPr>
      </w:pPr>
      <w:r w:rsidRPr="00B34371">
        <w:rPr>
          <w:rFonts w:ascii="Times New Roman" w:hAnsi="Times New Roman" w:cs="Times New Roman"/>
          <w:sz w:val="20"/>
          <w:szCs w:val="20"/>
        </w:rPr>
        <w:lastRenderedPageBreak/>
        <w:t>Đôi khi người đặt xe đứng không đúng với vị t</w:t>
      </w:r>
      <w:r w:rsidR="00BF35E9" w:rsidRPr="00B34371">
        <w:rPr>
          <w:rFonts w:ascii="Times New Roman" w:hAnsi="Times New Roman" w:cs="Times New Roman"/>
          <w:sz w:val="20"/>
          <w:szCs w:val="20"/>
        </w:rPr>
        <w:t xml:space="preserve">rí bắt đầu được hiển thị trên hệ thống. Điều này dẫn đến việc cả hai bên có thể gặp khó khăn để xác định đúng người </w:t>
      </w:r>
    </w:p>
    <w:p w14:paraId="5D22F17F" w14:textId="54EB616F" w:rsidR="00BF35E9" w:rsidRPr="00B34371" w:rsidRDefault="006F1E1E" w:rsidP="00B34371">
      <w:pPr>
        <w:pStyle w:val="oancuaDanhsach"/>
        <w:numPr>
          <w:ilvl w:val="1"/>
          <w:numId w:val="48"/>
        </w:numPr>
        <w:spacing w:after="0"/>
        <w:jc w:val="both"/>
        <w:rPr>
          <w:rFonts w:ascii="Times New Roman" w:hAnsi="Times New Roman" w:cs="Times New Roman"/>
          <w:sz w:val="20"/>
          <w:szCs w:val="20"/>
        </w:rPr>
      </w:pPr>
      <w:r w:rsidRPr="00B34371">
        <w:rPr>
          <w:rFonts w:ascii="Times New Roman" w:hAnsi="Times New Roman" w:cs="Times New Roman"/>
          <w:sz w:val="20"/>
          <w:szCs w:val="20"/>
        </w:rPr>
        <w:t>Sử dụng GPS và ứng dụng sẽ nhắc nhở khi người dùng (cả người lái xe và người đi nhờ xe) khi họ không đứng đúng vị trí đã hẹn (trong bán kính cho phép)</w:t>
      </w:r>
    </w:p>
    <w:p w14:paraId="23F1FA07" w14:textId="1CFE9547" w:rsidR="00846C0A" w:rsidRPr="00B34371" w:rsidRDefault="00846C0A" w:rsidP="00B34371">
      <w:pPr>
        <w:pStyle w:val="oancuaDanhsach"/>
        <w:numPr>
          <w:ilvl w:val="0"/>
          <w:numId w:val="48"/>
        </w:numPr>
        <w:spacing w:before="240" w:after="0"/>
        <w:jc w:val="both"/>
        <w:rPr>
          <w:rFonts w:ascii="Times New Roman" w:hAnsi="Times New Roman" w:cs="Times New Roman"/>
          <w:sz w:val="20"/>
          <w:szCs w:val="20"/>
        </w:rPr>
      </w:pPr>
      <w:r w:rsidRPr="00B34371">
        <w:rPr>
          <w:rFonts w:ascii="Times New Roman" w:hAnsi="Times New Roman" w:cs="Times New Roman"/>
          <w:sz w:val="20"/>
          <w:szCs w:val="20"/>
        </w:rPr>
        <w:t xml:space="preserve">Nhật xét rút ra được từ việc quan sát cách người dùng chuẩn bị phương tiện di chuyển </w:t>
      </w:r>
    </w:p>
    <w:p w14:paraId="747B6D5D" w14:textId="68964F1F" w:rsidR="00281FE6" w:rsidRPr="00B34371" w:rsidRDefault="00C67899" w:rsidP="00B34371">
      <w:pPr>
        <w:pStyle w:val="oancuaDanhsach"/>
        <w:numPr>
          <w:ilvl w:val="1"/>
          <w:numId w:val="48"/>
        </w:numPr>
        <w:spacing w:after="0"/>
        <w:jc w:val="both"/>
        <w:rPr>
          <w:rFonts w:ascii="Times New Roman" w:hAnsi="Times New Roman" w:cs="Times New Roman"/>
          <w:sz w:val="20"/>
          <w:szCs w:val="20"/>
        </w:rPr>
      </w:pPr>
      <w:r w:rsidRPr="00B34371">
        <w:rPr>
          <w:rFonts w:ascii="Times New Roman" w:hAnsi="Times New Roman" w:cs="Times New Roman"/>
          <w:sz w:val="20"/>
          <w:szCs w:val="20"/>
        </w:rPr>
        <w:t xml:space="preserve">Không giống như các ứng dụng xe ôm công nghệ, việc đặt xe sát giờ sẽ khiến người lái xe </w:t>
      </w:r>
      <w:r w:rsidR="00C928D7" w:rsidRPr="00B34371">
        <w:rPr>
          <w:rFonts w:ascii="Times New Roman" w:hAnsi="Times New Roman" w:cs="Times New Roman"/>
          <w:sz w:val="20"/>
          <w:szCs w:val="20"/>
        </w:rPr>
        <w:t>gặp khó khăn</w:t>
      </w:r>
      <w:r w:rsidR="00AF0870" w:rsidRPr="00B34371">
        <w:rPr>
          <w:rFonts w:ascii="Times New Roman" w:hAnsi="Times New Roman" w:cs="Times New Roman"/>
          <w:sz w:val="20"/>
          <w:szCs w:val="20"/>
        </w:rPr>
        <w:t xml:space="preserve"> (có thể việc </w:t>
      </w:r>
      <w:r w:rsidR="006F1E1E" w:rsidRPr="00B34371">
        <w:rPr>
          <w:rFonts w:ascii="Times New Roman" w:hAnsi="Times New Roman" w:cs="Times New Roman"/>
          <w:sz w:val="20"/>
          <w:szCs w:val="20"/>
        </w:rPr>
        <w:t>đợi chờ sẽ gây trễ học, trễ làm …)</w:t>
      </w:r>
    </w:p>
    <w:p w14:paraId="13E15B7D" w14:textId="1974C4B5" w:rsidR="006F1E1E" w:rsidRPr="00B34371" w:rsidRDefault="006F1E1E" w:rsidP="00B34371">
      <w:pPr>
        <w:pStyle w:val="oancuaDanhsach"/>
        <w:numPr>
          <w:ilvl w:val="1"/>
          <w:numId w:val="48"/>
        </w:numPr>
        <w:spacing w:after="0"/>
        <w:jc w:val="both"/>
        <w:rPr>
          <w:rFonts w:ascii="Times New Roman" w:hAnsi="Times New Roman" w:cs="Times New Roman"/>
          <w:sz w:val="20"/>
          <w:szCs w:val="20"/>
        </w:rPr>
      </w:pPr>
      <w:r w:rsidRPr="00B34371">
        <w:rPr>
          <w:rFonts w:ascii="Times New Roman" w:hAnsi="Times New Roman" w:cs="Times New Roman"/>
          <w:sz w:val="20"/>
          <w:szCs w:val="20"/>
        </w:rPr>
        <w:t xml:space="preserve">Các chuyến xe được tạo nhưng không có người nhận trước 15’-30’ (hoặc có thể cài đặt lại tùy theo ý muốn của người tạo chuyến) sẽ </w:t>
      </w:r>
      <w:r w:rsidR="00626B20" w:rsidRPr="00B34371">
        <w:rPr>
          <w:rFonts w:ascii="Times New Roman" w:hAnsi="Times New Roman" w:cs="Times New Roman"/>
          <w:sz w:val="20"/>
          <w:szCs w:val="20"/>
        </w:rPr>
        <w:t>tự động đóng.</w:t>
      </w:r>
    </w:p>
    <w:p w14:paraId="6ECDA549" w14:textId="41AE4706" w:rsidR="00B94AD0" w:rsidRPr="00B94AD0" w:rsidRDefault="00B94AD0" w:rsidP="00B94AD0">
      <w:r>
        <w:t xml:space="preserve"> </w:t>
      </w:r>
    </w:p>
    <w:sectPr w:rsidR="00B94AD0" w:rsidRPr="00B94AD0">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40C2" w14:textId="77777777" w:rsidR="00F8131B" w:rsidRDefault="00F8131B">
      <w:pPr>
        <w:spacing w:line="240" w:lineRule="auto"/>
      </w:pPr>
      <w:r>
        <w:separator/>
      </w:r>
    </w:p>
  </w:endnote>
  <w:endnote w:type="continuationSeparator" w:id="0">
    <w:p w14:paraId="51B5008F" w14:textId="77777777" w:rsidR="00F8131B" w:rsidRDefault="00F8131B">
      <w:pPr>
        <w:spacing w:line="240" w:lineRule="auto"/>
      </w:pPr>
      <w:r>
        <w:continuationSeparator/>
      </w:r>
    </w:p>
  </w:endnote>
  <w:endnote w:type="continuationNotice" w:id="1">
    <w:p w14:paraId="57A466C4" w14:textId="77777777" w:rsidR="00F8131B" w:rsidRDefault="00F813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1BB73BCB" w14:textId="77777777">
      <w:tc>
        <w:tcPr>
          <w:tcW w:w="3162" w:type="dxa"/>
          <w:tcBorders>
            <w:top w:val="nil"/>
            <w:left w:val="nil"/>
            <w:bottom w:val="nil"/>
            <w:right w:val="nil"/>
          </w:tcBorders>
        </w:tcPr>
        <w:p w14:paraId="43A4B39D" w14:textId="77777777" w:rsidR="009C307A" w:rsidRDefault="00630073">
          <w:pPr>
            <w:ind w:right="360"/>
            <w:rPr>
              <w:sz w:val="24"/>
            </w:rPr>
          </w:pPr>
          <w:r>
            <w:t>Confidential</w:t>
          </w:r>
        </w:p>
      </w:tc>
      <w:tc>
        <w:tcPr>
          <w:tcW w:w="3162" w:type="dxa"/>
          <w:tcBorders>
            <w:top w:val="nil"/>
            <w:left w:val="nil"/>
            <w:bottom w:val="nil"/>
            <w:right w:val="nil"/>
          </w:tcBorders>
        </w:tcPr>
        <w:p w14:paraId="208B5B83" w14:textId="4EB2AA6B"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7B0B56">
            <w:fldChar w:fldCharType="begin"/>
          </w:r>
          <w:r w:rsidR="007B0B56">
            <w:instrText>DOCPROPERTY "Company"  \* MERGEFORMAT</w:instrText>
          </w:r>
          <w:r w:rsidR="007B0B56">
            <w:fldChar w:fldCharType="separate"/>
          </w:r>
          <w:r w:rsidR="007B0B56">
            <w:t>HCMUS.CQ.TKGD.Nhom07</w:t>
          </w:r>
          <w:r w:rsidR="007B0B56">
            <w:fldChar w:fldCharType="end"/>
          </w:r>
          <w:r>
            <w:t xml:space="preserve">, </w:t>
          </w:r>
          <w:r>
            <w:fldChar w:fldCharType="begin"/>
          </w:r>
          <w:r>
            <w:instrText xml:space="preserve"> DATE \@ "yyyy" </w:instrText>
          </w:r>
          <w:r>
            <w:fldChar w:fldCharType="separate"/>
          </w:r>
          <w:r w:rsidR="007B0B56">
            <w:rPr>
              <w:noProof/>
            </w:rPr>
            <w:t>2023</w:t>
          </w:r>
          <w:r>
            <w:fldChar w:fldCharType="end"/>
          </w:r>
        </w:p>
      </w:tc>
      <w:tc>
        <w:tcPr>
          <w:tcW w:w="3162" w:type="dxa"/>
          <w:tcBorders>
            <w:top w:val="nil"/>
            <w:left w:val="nil"/>
            <w:bottom w:val="nil"/>
            <w:right w:val="nil"/>
          </w:tcBorders>
        </w:tcPr>
        <w:p w14:paraId="1D428363" w14:textId="77777777" w:rsidR="009C307A" w:rsidRDefault="00630073">
          <w:pPr>
            <w:jc w:val="right"/>
          </w:pPr>
          <w:r>
            <w:t xml:space="preserve">Page </w:t>
          </w:r>
          <w:r>
            <w:rPr>
              <w:rStyle w:val="Strang"/>
            </w:rPr>
            <w:fldChar w:fldCharType="begin"/>
          </w:r>
          <w:r>
            <w:rPr>
              <w:rStyle w:val="Strang"/>
            </w:rPr>
            <w:instrText xml:space="preserve">page </w:instrText>
          </w:r>
          <w:r>
            <w:rPr>
              <w:rStyle w:val="Strang"/>
            </w:rPr>
            <w:fldChar w:fldCharType="separate"/>
          </w:r>
          <w:r w:rsidR="005B7774">
            <w:rPr>
              <w:rStyle w:val="Strang"/>
              <w:noProof/>
            </w:rPr>
            <w:t>4</w:t>
          </w:r>
          <w:r>
            <w:rPr>
              <w:rStyle w:val="Strang"/>
            </w:rPr>
            <w:fldChar w:fldCharType="end"/>
          </w:r>
        </w:p>
      </w:tc>
    </w:tr>
  </w:tbl>
  <w:p w14:paraId="5F7D9184" w14:textId="77777777" w:rsidR="009C307A" w:rsidRDefault="009C307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8FF4" w14:textId="77777777" w:rsidR="00F8131B" w:rsidRDefault="00F8131B">
      <w:pPr>
        <w:spacing w:line="240" w:lineRule="auto"/>
      </w:pPr>
      <w:r>
        <w:separator/>
      </w:r>
    </w:p>
  </w:footnote>
  <w:footnote w:type="continuationSeparator" w:id="0">
    <w:p w14:paraId="1646E603" w14:textId="77777777" w:rsidR="00F8131B" w:rsidRDefault="00F8131B">
      <w:pPr>
        <w:spacing w:line="240" w:lineRule="auto"/>
      </w:pPr>
      <w:r>
        <w:continuationSeparator/>
      </w:r>
    </w:p>
  </w:footnote>
  <w:footnote w:type="continuationNotice" w:id="1">
    <w:p w14:paraId="542537E7" w14:textId="77777777" w:rsidR="00F8131B" w:rsidRDefault="00F813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18E4" w14:textId="77777777" w:rsidR="009C307A" w:rsidRDefault="009C307A">
    <w:pPr>
      <w:rPr>
        <w:sz w:val="24"/>
      </w:rPr>
    </w:pPr>
  </w:p>
  <w:p w14:paraId="7284B2A0" w14:textId="77777777" w:rsidR="009C307A" w:rsidRDefault="009C307A">
    <w:pPr>
      <w:pBdr>
        <w:top w:val="single" w:sz="6" w:space="1" w:color="auto"/>
      </w:pBdr>
      <w:rPr>
        <w:sz w:val="24"/>
      </w:rPr>
    </w:pPr>
  </w:p>
  <w:p w14:paraId="112987C6" w14:textId="77777777" w:rsidR="009C307A" w:rsidRDefault="009C307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357F43E" w14:textId="77777777">
      <w:tc>
        <w:tcPr>
          <w:tcW w:w="6379" w:type="dxa"/>
        </w:tcPr>
        <w:p w14:paraId="1E7F2DDA" w14:textId="03FABE3E" w:rsidR="009C307A" w:rsidRDefault="007B0B56">
          <w:r>
            <w:fldChar w:fldCharType="begin"/>
          </w:r>
          <w:r>
            <w:instrText>subject  \* Mergeformat</w:instrText>
          </w:r>
          <w:r>
            <w:fldChar w:fldCharType="separate"/>
          </w:r>
          <w:r>
            <w:t>Ứng dụng UniRide</w:t>
          </w:r>
          <w:r>
            <w:fldChar w:fldCharType="end"/>
          </w:r>
        </w:p>
      </w:tc>
      <w:tc>
        <w:tcPr>
          <w:tcW w:w="3179" w:type="dxa"/>
        </w:tcPr>
        <w:p w14:paraId="100ED041" w14:textId="2A630DE2" w:rsidR="009C307A" w:rsidRDefault="00630073">
          <w:pPr>
            <w:tabs>
              <w:tab w:val="left" w:pos="1135"/>
            </w:tabs>
            <w:spacing w:before="40"/>
            <w:ind w:right="68"/>
          </w:pPr>
          <w:r>
            <w:t xml:space="preserve">  Version:           </w:t>
          </w:r>
          <w:r w:rsidR="00176214">
            <w:t>1.</w:t>
          </w:r>
          <w:r w:rsidR="006735E1">
            <w:t>0</w:t>
          </w:r>
        </w:p>
      </w:tc>
    </w:tr>
    <w:tr w:rsidR="009C307A" w14:paraId="4C147E47" w14:textId="77777777">
      <w:tc>
        <w:tcPr>
          <w:tcW w:w="6379" w:type="dxa"/>
        </w:tcPr>
        <w:p w14:paraId="0041A736" w14:textId="34D231F5" w:rsidR="009C307A" w:rsidRDefault="007B0B56">
          <w:r>
            <w:fldChar w:fldCharType="begin"/>
          </w:r>
          <w:r>
            <w:instrText>title  \* Mergeformat</w:instrText>
          </w:r>
          <w:r>
            <w:fldChar w:fldCharType="separate"/>
          </w:r>
          <w:r>
            <w:t>Requirements Document</w:t>
          </w:r>
          <w:r>
            <w:fldChar w:fldCharType="end"/>
          </w:r>
        </w:p>
      </w:tc>
      <w:tc>
        <w:tcPr>
          <w:tcW w:w="3179" w:type="dxa"/>
        </w:tcPr>
        <w:p w14:paraId="71B872AE" w14:textId="024206CD" w:rsidR="009C307A" w:rsidRDefault="00630073">
          <w:r>
            <w:t xml:space="preserve">  Date:  </w:t>
          </w:r>
          <w:r w:rsidR="001035E5">
            <w:t>3</w:t>
          </w:r>
          <w:r w:rsidR="00176214">
            <w:t>1</w:t>
          </w:r>
          <w:r w:rsidR="006735E1">
            <w:t>, Oct, 22</w:t>
          </w:r>
        </w:p>
      </w:tc>
    </w:tr>
    <w:tr w:rsidR="009C307A" w14:paraId="4CEE3FD1" w14:textId="77777777">
      <w:tc>
        <w:tcPr>
          <w:tcW w:w="9558" w:type="dxa"/>
          <w:gridSpan w:val="2"/>
        </w:tcPr>
        <w:p w14:paraId="493D3A31" w14:textId="0554AC7D" w:rsidR="009C307A" w:rsidRDefault="006735E1">
          <w:r>
            <w:t>REQ_DOC</w:t>
          </w:r>
        </w:p>
      </w:tc>
    </w:tr>
  </w:tbl>
  <w:p w14:paraId="6B1322D8" w14:textId="77777777" w:rsidR="009C307A" w:rsidRDefault="009C307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0066D0"/>
    <w:multiLevelType w:val="hybridMultilevel"/>
    <w:tmpl w:val="2232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04373F"/>
    <w:multiLevelType w:val="hybridMultilevel"/>
    <w:tmpl w:val="434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A013C"/>
    <w:multiLevelType w:val="hybridMultilevel"/>
    <w:tmpl w:val="81528B80"/>
    <w:lvl w:ilvl="0" w:tplc="0DD643F2">
      <w:start w:val="1"/>
      <w:numFmt w:val="bullet"/>
      <w:lvlText w:val=""/>
      <w:lvlJc w:val="left"/>
      <w:pPr>
        <w:ind w:left="1080" w:hanging="360"/>
      </w:pPr>
      <w:rPr>
        <w:rFonts w:ascii="Wingdings" w:hAnsi="Wingdings" w:hint="default"/>
        <w:color w:val="7030A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36658"/>
    <w:multiLevelType w:val="hybridMultilevel"/>
    <w:tmpl w:val="FB2C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632C9"/>
    <w:multiLevelType w:val="hybridMultilevel"/>
    <w:tmpl w:val="1D9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170FDF"/>
    <w:multiLevelType w:val="hybridMultilevel"/>
    <w:tmpl w:val="2A9E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765505"/>
    <w:multiLevelType w:val="hybridMultilevel"/>
    <w:tmpl w:val="31922CE6"/>
    <w:lvl w:ilvl="0" w:tplc="9C1686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F74F2C"/>
    <w:multiLevelType w:val="hybridMultilevel"/>
    <w:tmpl w:val="FDD2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C53AD0"/>
    <w:multiLevelType w:val="hybridMultilevel"/>
    <w:tmpl w:val="F9002572"/>
    <w:lvl w:ilvl="0" w:tplc="9C1686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647245"/>
    <w:multiLevelType w:val="hybridMultilevel"/>
    <w:tmpl w:val="43A6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D4799F"/>
    <w:multiLevelType w:val="hybridMultilevel"/>
    <w:tmpl w:val="4E766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69531F"/>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92794"/>
    <w:multiLevelType w:val="hybridMultilevel"/>
    <w:tmpl w:val="268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524E1"/>
    <w:multiLevelType w:val="hybridMultilevel"/>
    <w:tmpl w:val="4296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0279E"/>
    <w:multiLevelType w:val="hybridMultilevel"/>
    <w:tmpl w:val="A6F4735A"/>
    <w:lvl w:ilvl="0" w:tplc="955207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99C493D"/>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D007699"/>
    <w:multiLevelType w:val="hybridMultilevel"/>
    <w:tmpl w:val="263885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8298246"/>
    <w:multiLevelType w:val="hybridMultilevel"/>
    <w:tmpl w:val="FFFFFFFF"/>
    <w:lvl w:ilvl="0" w:tplc="FFFFFFFF">
      <w:start w:val="1"/>
      <w:numFmt w:val="decimal"/>
      <w:lvlText w:val="%1."/>
      <w:lvlJc w:val="left"/>
      <w:pPr>
        <w:ind w:left="720" w:hanging="360"/>
      </w:pPr>
    </w:lvl>
    <w:lvl w:ilvl="1" w:tplc="E436A5AE">
      <w:start w:val="1"/>
      <w:numFmt w:val="lowerLetter"/>
      <w:lvlText w:val="%2."/>
      <w:lvlJc w:val="left"/>
      <w:pPr>
        <w:ind w:left="1440" w:hanging="360"/>
      </w:pPr>
    </w:lvl>
    <w:lvl w:ilvl="2" w:tplc="8124B066">
      <w:start w:val="1"/>
      <w:numFmt w:val="lowerRoman"/>
      <w:lvlText w:val="%3."/>
      <w:lvlJc w:val="right"/>
      <w:pPr>
        <w:ind w:left="2160" w:hanging="180"/>
      </w:pPr>
    </w:lvl>
    <w:lvl w:ilvl="3" w:tplc="E046814C">
      <w:start w:val="1"/>
      <w:numFmt w:val="decimal"/>
      <w:lvlText w:val="%4."/>
      <w:lvlJc w:val="left"/>
      <w:pPr>
        <w:ind w:left="2880" w:hanging="360"/>
      </w:pPr>
    </w:lvl>
    <w:lvl w:ilvl="4" w:tplc="D354F3BC">
      <w:start w:val="1"/>
      <w:numFmt w:val="lowerLetter"/>
      <w:lvlText w:val="%5."/>
      <w:lvlJc w:val="left"/>
      <w:pPr>
        <w:ind w:left="3600" w:hanging="360"/>
      </w:pPr>
    </w:lvl>
    <w:lvl w:ilvl="5" w:tplc="20CA3E62">
      <w:start w:val="1"/>
      <w:numFmt w:val="lowerRoman"/>
      <w:lvlText w:val="%6."/>
      <w:lvlJc w:val="right"/>
      <w:pPr>
        <w:ind w:left="4320" w:hanging="180"/>
      </w:pPr>
    </w:lvl>
    <w:lvl w:ilvl="6" w:tplc="8BBE5DC4">
      <w:start w:val="1"/>
      <w:numFmt w:val="decimal"/>
      <w:lvlText w:val="%7."/>
      <w:lvlJc w:val="left"/>
      <w:pPr>
        <w:ind w:left="5040" w:hanging="360"/>
      </w:pPr>
    </w:lvl>
    <w:lvl w:ilvl="7" w:tplc="8D0C83B6">
      <w:start w:val="1"/>
      <w:numFmt w:val="lowerLetter"/>
      <w:lvlText w:val="%8."/>
      <w:lvlJc w:val="left"/>
      <w:pPr>
        <w:ind w:left="5760" w:hanging="360"/>
      </w:pPr>
    </w:lvl>
    <w:lvl w:ilvl="8" w:tplc="84F2D1BA">
      <w:start w:val="1"/>
      <w:numFmt w:val="lowerRoman"/>
      <w:lvlText w:val="%9."/>
      <w:lvlJc w:val="right"/>
      <w:pPr>
        <w:ind w:left="6480" w:hanging="180"/>
      </w:p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E7E72F7"/>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FE30EB6"/>
    <w:multiLevelType w:val="hybridMultilevel"/>
    <w:tmpl w:val="265E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260085">
    <w:abstractNumId w:val="0"/>
  </w:num>
  <w:num w:numId="2" w16cid:durableId="2088257651">
    <w:abstractNumId w:val="1"/>
  </w:num>
  <w:num w:numId="3" w16cid:durableId="1123424597">
    <w:abstractNumId w:val="18"/>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242522237">
    <w:abstractNumId w:val="42"/>
  </w:num>
  <w:num w:numId="5" w16cid:durableId="2146969991">
    <w:abstractNumId w:val="28"/>
  </w:num>
  <w:num w:numId="6" w16cid:durableId="979305937">
    <w:abstractNumId w:val="26"/>
  </w:num>
  <w:num w:numId="7" w16cid:durableId="310066604">
    <w:abstractNumId w:val="1"/>
  </w:num>
  <w:num w:numId="8" w16cid:durableId="1717774369">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16cid:durableId="1646472611">
    <w:abstractNumId w:val="40"/>
  </w:num>
  <w:num w:numId="10" w16cid:durableId="2113167222">
    <w:abstractNumId w:val="4"/>
  </w:num>
  <w:num w:numId="11" w16cid:durableId="1917202645">
    <w:abstractNumId w:val="20"/>
  </w:num>
  <w:num w:numId="12" w16cid:durableId="1231965352">
    <w:abstractNumId w:val="17"/>
  </w:num>
  <w:num w:numId="13" w16cid:durableId="1281305893">
    <w:abstractNumId w:val="39"/>
  </w:num>
  <w:num w:numId="14" w16cid:durableId="304512671">
    <w:abstractNumId w:val="16"/>
  </w:num>
  <w:num w:numId="15" w16cid:durableId="1276449951">
    <w:abstractNumId w:val="8"/>
  </w:num>
  <w:num w:numId="16" w16cid:durableId="1351907444">
    <w:abstractNumId w:val="38"/>
  </w:num>
  <w:num w:numId="17" w16cid:durableId="1057894165">
    <w:abstractNumId w:val="24"/>
  </w:num>
  <w:num w:numId="18" w16cid:durableId="831868984">
    <w:abstractNumId w:val="12"/>
  </w:num>
  <w:num w:numId="19" w16cid:durableId="1894585079">
    <w:abstractNumId w:val="22"/>
  </w:num>
  <w:num w:numId="20" w16cid:durableId="475680171">
    <w:abstractNumId w:val="14"/>
  </w:num>
  <w:num w:numId="21" w16cid:durableId="269704960">
    <w:abstractNumId w:val="37"/>
  </w:num>
  <w:num w:numId="22" w16cid:durableId="1399521687">
    <w:abstractNumId w:val="30"/>
  </w:num>
  <w:num w:numId="23" w16cid:durableId="1213271286">
    <w:abstractNumId w:val="10"/>
  </w:num>
  <w:num w:numId="24" w16cid:durableId="1446191791">
    <w:abstractNumId w:val="9"/>
  </w:num>
  <w:num w:numId="25" w16cid:durableId="159587737">
    <w:abstractNumId w:val="19"/>
  </w:num>
  <w:num w:numId="26" w16cid:durableId="46615731">
    <w:abstractNumId w:val="34"/>
  </w:num>
  <w:num w:numId="27" w16cid:durableId="166096817">
    <w:abstractNumId w:val="11"/>
  </w:num>
  <w:num w:numId="28" w16cid:durableId="1025252569">
    <w:abstractNumId w:val="13"/>
  </w:num>
  <w:num w:numId="29" w16cid:durableId="1932010244">
    <w:abstractNumId w:val="21"/>
  </w:num>
  <w:num w:numId="30" w16cid:durableId="1866216049">
    <w:abstractNumId w:val="33"/>
  </w:num>
  <w:num w:numId="31" w16cid:durableId="1895892159">
    <w:abstractNumId w:val="6"/>
  </w:num>
  <w:num w:numId="32" w16cid:durableId="1004436077">
    <w:abstractNumId w:val="32"/>
  </w:num>
  <w:num w:numId="33" w16cid:durableId="1079524131">
    <w:abstractNumId w:val="44"/>
  </w:num>
  <w:num w:numId="34" w16cid:durableId="588273889">
    <w:abstractNumId w:val="5"/>
  </w:num>
  <w:num w:numId="35" w16cid:durableId="1906407979">
    <w:abstractNumId w:val="25"/>
  </w:num>
  <w:num w:numId="36" w16cid:durableId="100956306">
    <w:abstractNumId w:val="3"/>
  </w:num>
  <w:num w:numId="37" w16cid:durableId="257102384">
    <w:abstractNumId w:val="15"/>
  </w:num>
  <w:num w:numId="38" w16cid:durableId="842401943">
    <w:abstractNumId w:val="27"/>
  </w:num>
  <w:num w:numId="39" w16cid:durableId="777530971">
    <w:abstractNumId w:val="23"/>
  </w:num>
  <w:num w:numId="40" w16cid:durableId="55864482">
    <w:abstractNumId w:val="43"/>
  </w:num>
  <w:num w:numId="41" w16cid:durableId="1056780704">
    <w:abstractNumId w:val="35"/>
  </w:num>
  <w:num w:numId="42" w16cid:durableId="1521817120">
    <w:abstractNumId w:val="29"/>
  </w:num>
  <w:num w:numId="43" w16cid:durableId="520240906">
    <w:abstractNumId w:val="41"/>
  </w:num>
  <w:num w:numId="44" w16cid:durableId="127356735">
    <w:abstractNumId w:val="18"/>
  </w:num>
  <w:num w:numId="45" w16cid:durableId="1754738337">
    <w:abstractNumId w:val="2"/>
  </w:num>
  <w:num w:numId="46" w16cid:durableId="955527854">
    <w:abstractNumId w:val="36"/>
  </w:num>
  <w:num w:numId="47" w16cid:durableId="1885174862">
    <w:abstractNumId w:val="31"/>
  </w:num>
  <w:num w:numId="48" w16cid:durableId="70203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38E9"/>
    <w:rsid w:val="000055E5"/>
    <w:rsid w:val="00013EBD"/>
    <w:rsid w:val="00016204"/>
    <w:rsid w:val="00016409"/>
    <w:rsid w:val="000166C2"/>
    <w:rsid w:val="00020F66"/>
    <w:rsid w:val="000266C1"/>
    <w:rsid w:val="000379FC"/>
    <w:rsid w:val="00037A10"/>
    <w:rsid w:val="00041400"/>
    <w:rsid w:val="0005448B"/>
    <w:rsid w:val="000622BA"/>
    <w:rsid w:val="0006276B"/>
    <w:rsid w:val="00070509"/>
    <w:rsid w:val="000804E8"/>
    <w:rsid w:val="00086592"/>
    <w:rsid w:val="000949A3"/>
    <w:rsid w:val="000A0CCA"/>
    <w:rsid w:val="000A0E7B"/>
    <w:rsid w:val="000A2360"/>
    <w:rsid w:val="000A4D5C"/>
    <w:rsid w:val="000B32AD"/>
    <w:rsid w:val="000C0AE6"/>
    <w:rsid w:val="000C5EAE"/>
    <w:rsid w:val="000C7E2A"/>
    <w:rsid w:val="000D02B5"/>
    <w:rsid w:val="000E0F14"/>
    <w:rsid w:val="000E459F"/>
    <w:rsid w:val="000F3301"/>
    <w:rsid w:val="000F6A6F"/>
    <w:rsid w:val="00100E73"/>
    <w:rsid w:val="001035E5"/>
    <w:rsid w:val="00110D8E"/>
    <w:rsid w:val="00114089"/>
    <w:rsid w:val="00127A1A"/>
    <w:rsid w:val="00131333"/>
    <w:rsid w:val="001410C6"/>
    <w:rsid w:val="00145797"/>
    <w:rsid w:val="00176214"/>
    <w:rsid w:val="00185E2B"/>
    <w:rsid w:val="00186BCC"/>
    <w:rsid w:val="001923E3"/>
    <w:rsid w:val="001926FD"/>
    <w:rsid w:val="001B7FC3"/>
    <w:rsid w:val="001C1F0A"/>
    <w:rsid w:val="001C21FD"/>
    <w:rsid w:val="001C57B8"/>
    <w:rsid w:val="001C707E"/>
    <w:rsid w:val="001D01D2"/>
    <w:rsid w:val="001D5F1C"/>
    <w:rsid w:val="001E211C"/>
    <w:rsid w:val="001E597A"/>
    <w:rsid w:val="001E5E15"/>
    <w:rsid w:val="001E6D2F"/>
    <w:rsid w:val="001E7DB6"/>
    <w:rsid w:val="001F0DDE"/>
    <w:rsid w:val="001F36AB"/>
    <w:rsid w:val="001F7DF6"/>
    <w:rsid w:val="00203A10"/>
    <w:rsid w:val="00211C6D"/>
    <w:rsid w:val="00216293"/>
    <w:rsid w:val="00216E08"/>
    <w:rsid w:val="002205DC"/>
    <w:rsid w:val="002240DC"/>
    <w:rsid w:val="00226AA7"/>
    <w:rsid w:val="00227FE7"/>
    <w:rsid w:val="00236C21"/>
    <w:rsid w:val="002378D5"/>
    <w:rsid w:val="002403B9"/>
    <w:rsid w:val="00240CB1"/>
    <w:rsid w:val="00241189"/>
    <w:rsid w:val="00253488"/>
    <w:rsid w:val="00255B17"/>
    <w:rsid w:val="0025718F"/>
    <w:rsid w:val="00261EE2"/>
    <w:rsid w:val="0027413E"/>
    <w:rsid w:val="002752C9"/>
    <w:rsid w:val="002777C4"/>
    <w:rsid w:val="00281FE6"/>
    <w:rsid w:val="00285268"/>
    <w:rsid w:val="00286BF7"/>
    <w:rsid w:val="0029474A"/>
    <w:rsid w:val="002A1330"/>
    <w:rsid w:val="002A1E61"/>
    <w:rsid w:val="002A386A"/>
    <w:rsid w:val="002A609D"/>
    <w:rsid w:val="002A651F"/>
    <w:rsid w:val="002A6DE1"/>
    <w:rsid w:val="002B37D6"/>
    <w:rsid w:val="002C6B1B"/>
    <w:rsid w:val="002C788A"/>
    <w:rsid w:val="002C7CB2"/>
    <w:rsid w:val="002D2715"/>
    <w:rsid w:val="002E31D8"/>
    <w:rsid w:val="002F184E"/>
    <w:rsid w:val="002F5FC8"/>
    <w:rsid w:val="002F64D9"/>
    <w:rsid w:val="00303B75"/>
    <w:rsid w:val="00305338"/>
    <w:rsid w:val="00311BFA"/>
    <w:rsid w:val="00327F21"/>
    <w:rsid w:val="00341D82"/>
    <w:rsid w:val="003432BE"/>
    <w:rsid w:val="00347518"/>
    <w:rsid w:val="0035106D"/>
    <w:rsid w:val="00354C04"/>
    <w:rsid w:val="003550C7"/>
    <w:rsid w:val="003606BD"/>
    <w:rsid w:val="00363A52"/>
    <w:rsid w:val="00364923"/>
    <w:rsid w:val="00366692"/>
    <w:rsid w:val="003668A9"/>
    <w:rsid w:val="00370FF2"/>
    <w:rsid w:val="0038419D"/>
    <w:rsid w:val="003912F0"/>
    <w:rsid w:val="00393033"/>
    <w:rsid w:val="003A6825"/>
    <w:rsid w:val="003B55A1"/>
    <w:rsid w:val="003C2ECB"/>
    <w:rsid w:val="003C353A"/>
    <w:rsid w:val="003C5699"/>
    <w:rsid w:val="003D081E"/>
    <w:rsid w:val="003D525A"/>
    <w:rsid w:val="003D5262"/>
    <w:rsid w:val="003F741E"/>
    <w:rsid w:val="00405838"/>
    <w:rsid w:val="004078A2"/>
    <w:rsid w:val="0041577F"/>
    <w:rsid w:val="00425DDA"/>
    <w:rsid w:val="00436DB7"/>
    <w:rsid w:val="00437240"/>
    <w:rsid w:val="004553C3"/>
    <w:rsid w:val="004560FD"/>
    <w:rsid w:val="00464712"/>
    <w:rsid w:val="00467597"/>
    <w:rsid w:val="00480122"/>
    <w:rsid w:val="0048364C"/>
    <w:rsid w:val="00490661"/>
    <w:rsid w:val="00492338"/>
    <w:rsid w:val="004A46CA"/>
    <w:rsid w:val="004A6D99"/>
    <w:rsid w:val="004B536A"/>
    <w:rsid w:val="004C6134"/>
    <w:rsid w:val="004C6319"/>
    <w:rsid w:val="004D146C"/>
    <w:rsid w:val="004D14DB"/>
    <w:rsid w:val="004D3048"/>
    <w:rsid w:val="004E3DCC"/>
    <w:rsid w:val="005026C4"/>
    <w:rsid w:val="0050693E"/>
    <w:rsid w:val="00507273"/>
    <w:rsid w:val="00510594"/>
    <w:rsid w:val="00512D5C"/>
    <w:rsid w:val="00512FAF"/>
    <w:rsid w:val="00514BE7"/>
    <w:rsid w:val="00521996"/>
    <w:rsid w:val="00522770"/>
    <w:rsid w:val="00541055"/>
    <w:rsid w:val="00552EE8"/>
    <w:rsid w:val="005663B7"/>
    <w:rsid w:val="0057385E"/>
    <w:rsid w:val="00577B78"/>
    <w:rsid w:val="00582022"/>
    <w:rsid w:val="005835BF"/>
    <w:rsid w:val="00591379"/>
    <w:rsid w:val="00597B57"/>
    <w:rsid w:val="005A0857"/>
    <w:rsid w:val="005A32B7"/>
    <w:rsid w:val="005B1B78"/>
    <w:rsid w:val="005B2D68"/>
    <w:rsid w:val="005B2D99"/>
    <w:rsid w:val="005B6CA7"/>
    <w:rsid w:val="005B7774"/>
    <w:rsid w:val="005B7CBC"/>
    <w:rsid w:val="005C79C2"/>
    <w:rsid w:val="005D1BBB"/>
    <w:rsid w:val="005E41D2"/>
    <w:rsid w:val="005E42BF"/>
    <w:rsid w:val="005F02C6"/>
    <w:rsid w:val="005F0ED6"/>
    <w:rsid w:val="005F6C0E"/>
    <w:rsid w:val="006147EA"/>
    <w:rsid w:val="006217CC"/>
    <w:rsid w:val="00621BED"/>
    <w:rsid w:val="00626B20"/>
    <w:rsid w:val="00630073"/>
    <w:rsid w:val="00640040"/>
    <w:rsid w:val="00660C16"/>
    <w:rsid w:val="006617DB"/>
    <w:rsid w:val="00661C90"/>
    <w:rsid w:val="00666BFB"/>
    <w:rsid w:val="006735E1"/>
    <w:rsid w:val="00674D54"/>
    <w:rsid w:val="00683C88"/>
    <w:rsid w:val="00692971"/>
    <w:rsid w:val="006A147D"/>
    <w:rsid w:val="006B5DDC"/>
    <w:rsid w:val="006C5753"/>
    <w:rsid w:val="006D0A9A"/>
    <w:rsid w:val="006D1CE4"/>
    <w:rsid w:val="006D206D"/>
    <w:rsid w:val="006E17F0"/>
    <w:rsid w:val="006E5A95"/>
    <w:rsid w:val="006F03BA"/>
    <w:rsid w:val="006F1E1E"/>
    <w:rsid w:val="006F33A0"/>
    <w:rsid w:val="006F3738"/>
    <w:rsid w:val="006F5F5F"/>
    <w:rsid w:val="006F61CF"/>
    <w:rsid w:val="00705E25"/>
    <w:rsid w:val="00713661"/>
    <w:rsid w:val="007201F3"/>
    <w:rsid w:val="00722628"/>
    <w:rsid w:val="00727D12"/>
    <w:rsid w:val="0073206D"/>
    <w:rsid w:val="00735E6A"/>
    <w:rsid w:val="00737405"/>
    <w:rsid w:val="0073754D"/>
    <w:rsid w:val="00737D6B"/>
    <w:rsid w:val="00743080"/>
    <w:rsid w:val="007664D6"/>
    <w:rsid w:val="0078618F"/>
    <w:rsid w:val="00790A2D"/>
    <w:rsid w:val="0079311F"/>
    <w:rsid w:val="00795F5E"/>
    <w:rsid w:val="007A3604"/>
    <w:rsid w:val="007A7A65"/>
    <w:rsid w:val="007B0158"/>
    <w:rsid w:val="007B0B56"/>
    <w:rsid w:val="007B1771"/>
    <w:rsid w:val="007B610E"/>
    <w:rsid w:val="007C150D"/>
    <w:rsid w:val="007D1FE4"/>
    <w:rsid w:val="007E68AE"/>
    <w:rsid w:val="007F2E72"/>
    <w:rsid w:val="007F51AC"/>
    <w:rsid w:val="007F5294"/>
    <w:rsid w:val="00800493"/>
    <w:rsid w:val="00802A45"/>
    <w:rsid w:val="00804E89"/>
    <w:rsid w:val="00810936"/>
    <w:rsid w:val="00812A81"/>
    <w:rsid w:val="008143B0"/>
    <w:rsid w:val="008202AF"/>
    <w:rsid w:val="00820FE0"/>
    <w:rsid w:val="0083467C"/>
    <w:rsid w:val="00846C0A"/>
    <w:rsid w:val="0085489F"/>
    <w:rsid w:val="00860287"/>
    <w:rsid w:val="00873AA3"/>
    <w:rsid w:val="00876F9C"/>
    <w:rsid w:val="00881844"/>
    <w:rsid w:val="00895EE3"/>
    <w:rsid w:val="008A06F6"/>
    <w:rsid w:val="008A0730"/>
    <w:rsid w:val="008A1669"/>
    <w:rsid w:val="008A5321"/>
    <w:rsid w:val="008A5853"/>
    <w:rsid w:val="008A7F64"/>
    <w:rsid w:val="008B0572"/>
    <w:rsid w:val="008C1DC1"/>
    <w:rsid w:val="008C235D"/>
    <w:rsid w:val="008C2EAC"/>
    <w:rsid w:val="008D24A0"/>
    <w:rsid w:val="008E00D8"/>
    <w:rsid w:val="008E538D"/>
    <w:rsid w:val="008E6EDB"/>
    <w:rsid w:val="008F1641"/>
    <w:rsid w:val="008F4540"/>
    <w:rsid w:val="009042B8"/>
    <w:rsid w:val="00913BBF"/>
    <w:rsid w:val="009167C6"/>
    <w:rsid w:val="009268A1"/>
    <w:rsid w:val="0092709A"/>
    <w:rsid w:val="00930631"/>
    <w:rsid w:val="00930E23"/>
    <w:rsid w:val="0093712E"/>
    <w:rsid w:val="00941ADF"/>
    <w:rsid w:val="00952E28"/>
    <w:rsid w:val="00962FFB"/>
    <w:rsid w:val="00965D5B"/>
    <w:rsid w:val="00970592"/>
    <w:rsid w:val="00974984"/>
    <w:rsid w:val="00980A7A"/>
    <w:rsid w:val="00981888"/>
    <w:rsid w:val="0098751C"/>
    <w:rsid w:val="00994D99"/>
    <w:rsid w:val="00996CCF"/>
    <w:rsid w:val="0099736E"/>
    <w:rsid w:val="009A7E9C"/>
    <w:rsid w:val="009B420A"/>
    <w:rsid w:val="009C307A"/>
    <w:rsid w:val="009C3C9A"/>
    <w:rsid w:val="009D00EE"/>
    <w:rsid w:val="009D033E"/>
    <w:rsid w:val="009D2F0D"/>
    <w:rsid w:val="009F55EC"/>
    <w:rsid w:val="00A013D1"/>
    <w:rsid w:val="00A066F7"/>
    <w:rsid w:val="00A149F1"/>
    <w:rsid w:val="00A17253"/>
    <w:rsid w:val="00A17B8D"/>
    <w:rsid w:val="00A20A71"/>
    <w:rsid w:val="00A26725"/>
    <w:rsid w:val="00A42127"/>
    <w:rsid w:val="00A43CFC"/>
    <w:rsid w:val="00A5547A"/>
    <w:rsid w:val="00A5675A"/>
    <w:rsid w:val="00A60B24"/>
    <w:rsid w:val="00A6373E"/>
    <w:rsid w:val="00A734D9"/>
    <w:rsid w:val="00A77797"/>
    <w:rsid w:val="00A83A76"/>
    <w:rsid w:val="00A87BCF"/>
    <w:rsid w:val="00A93203"/>
    <w:rsid w:val="00A9671E"/>
    <w:rsid w:val="00A9740D"/>
    <w:rsid w:val="00AA2DFE"/>
    <w:rsid w:val="00AA7C3B"/>
    <w:rsid w:val="00AC2647"/>
    <w:rsid w:val="00AC35E5"/>
    <w:rsid w:val="00AD1F58"/>
    <w:rsid w:val="00AD43E3"/>
    <w:rsid w:val="00AE1902"/>
    <w:rsid w:val="00AE2A69"/>
    <w:rsid w:val="00AE7D85"/>
    <w:rsid w:val="00AF0870"/>
    <w:rsid w:val="00AF4254"/>
    <w:rsid w:val="00AF7300"/>
    <w:rsid w:val="00B0355E"/>
    <w:rsid w:val="00B1363D"/>
    <w:rsid w:val="00B17CE7"/>
    <w:rsid w:val="00B2120F"/>
    <w:rsid w:val="00B21D2B"/>
    <w:rsid w:val="00B24B43"/>
    <w:rsid w:val="00B27476"/>
    <w:rsid w:val="00B305DC"/>
    <w:rsid w:val="00B31740"/>
    <w:rsid w:val="00B34371"/>
    <w:rsid w:val="00B41A56"/>
    <w:rsid w:val="00B4569E"/>
    <w:rsid w:val="00B462E5"/>
    <w:rsid w:val="00B50DB6"/>
    <w:rsid w:val="00B52D48"/>
    <w:rsid w:val="00B63CCB"/>
    <w:rsid w:val="00B678B3"/>
    <w:rsid w:val="00B808A1"/>
    <w:rsid w:val="00B828ED"/>
    <w:rsid w:val="00B84F54"/>
    <w:rsid w:val="00B8502C"/>
    <w:rsid w:val="00B87626"/>
    <w:rsid w:val="00B94AD0"/>
    <w:rsid w:val="00B95506"/>
    <w:rsid w:val="00B9671D"/>
    <w:rsid w:val="00BA460E"/>
    <w:rsid w:val="00BB130E"/>
    <w:rsid w:val="00BC1EA6"/>
    <w:rsid w:val="00BC31B0"/>
    <w:rsid w:val="00BC3FB5"/>
    <w:rsid w:val="00BC6756"/>
    <w:rsid w:val="00BD1F78"/>
    <w:rsid w:val="00BD2362"/>
    <w:rsid w:val="00BE03EC"/>
    <w:rsid w:val="00BF2D2B"/>
    <w:rsid w:val="00BF35E9"/>
    <w:rsid w:val="00BF554F"/>
    <w:rsid w:val="00BF5BC5"/>
    <w:rsid w:val="00C00A57"/>
    <w:rsid w:val="00C03DC9"/>
    <w:rsid w:val="00C13EDF"/>
    <w:rsid w:val="00C30AB5"/>
    <w:rsid w:val="00C3321F"/>
    <w:rsid w:val="00C421CC"/>
    <w:rsid w:val="00C434EC"/>
    <w:rsid w:val="00C53AE7"/>
    <w:rsid w:val="00C55CA7"/>
    <w:rsid w:val="00C60448"/>
    <w:rsid w:val="00C60997"/>
    <w:rsid w:val="00C63672"/>
    <w:rsid w:val="00C67899"/>
    <w:rsid w:val="00C71211"/>
    <w:rsid w:val="00C72D67"/>
    <w:rsid w:val="00C75041"/>
    <w:rsid w:val="00C918CE"/>
    <w:rsid w:val="00C927AA"/>
    <w:rsid w:val="00C928D7"/>
    <w:rsid w:val="00C940E9"/>
    <w:rsid w:val="00C95372"/>
    <w:rsid w:val="00C95AFE"/>
    <w:rsid w:val="00C975CC"/>
    <w:rsid w:val="00CA7759"/>
    <w:rsid w:val="00CC1AB1"/>
    <w:rsid w:val="00CC554D"/>
    <w:rsid w:val="00CC6495"/>
    <w:rsid w:val="00CD4E74"/>
    <w:rsid w:val="00CD7319"/>
    <w:rsid w:val="00CE05C2"/>
    <w:rsid w:val="00CE5996"/>
    <w:rsid w:val="00CF2410"/>
    <w:rsid w:val="00CF47BE"/>
    <w:rsid w:val="00CF5207"/>
    <w:rsid w:val="00CF606F"/>
    <w:rsid w:val="00D065D0"/>
    <w:rsid w:val="00D06C05"/>
    <w:rsid w:val="00D24629"/>
    <w:rsid w:val="00D26F0F"/>
    <w:rsid w:val="00D35282"/>
    <w:rsid w:val="00D37F1E"/>
    <w:rsid w:val="00D4008C"/>
    <w:rsid w:val="00D40380"/>
    <w:rsid w:val="00D43427"/>
    <w:rsid w:val="00D46A39"/>
    <w:rsid w:val="00D47C49"/>
    <w:rsid w:val="00D633DA"/>
    <w:rsid w:val="00D75271"/>
    <w:rsid w:val="00D76953"/>
    <w:rsid w:val="00D81D15"/>
    <w:rsid w:val="00D8281D"/>
    <w:rsid w:val="00D931B6"/>
    <w:rsid w:val="00D9358E"/>
    <w:rsid w:val="00D95CAB"/>
    <w:rsid w:val="00D979C5"/>
    <w:rsid w:val="00D97C6F"/>
    <w:rsid w:val="00DA03B0"/>
    <w:rsid w:val="00DA5D43"/>
    <w:rsid w:val="00DB131C"/>
    <w:rsid w:val="00DB6694"/>
    <w:rsid w:val="00DB76CD"/>
    <w:rsid w:val="00DC047D"/>
    <w:rsid w:val="00DC1D53"/>
    <w:rsid w:val="00DC44DD"/>
    <w:rsid w:val="00DC50CD"/>
    <w:rsid w:val="00DC6FD5"/>
    <w:rsid w:val="00DD50F2"/>
    <w:rsid w:val="00DE15CC"/>
    <w:rsid w:val="00DE2F23"/>
    <w:rsid w:val="00DE5FAA"/>
    <w:rsid w:val="00DF6645"/>
    <w:rsid w:val="00E0092A"/>
    <w:rsid w:val="00E03F5B"/>
    <w:rsid w:val="00E06BE7"/>
    <w:rsid w:val="00E15AA4"/>
    <w:rsid w:val="00E15F93"/>
    <w:rsid w:val="00E27CBE"/>
    <w:rsid w:val="00E352E1"/>
    <w:rsid w:val="00E35EBC"/>
    <w:rsid w:val="00E46B3F"/>
    <w:rsid w:val="00E539C7"/>
    <w:rsid w:val="00E563C5"/>
    <w:rsid w:val="00E67BD5"/>
    <w:rsid w:val="00E91726"/>
    <w:rsid w:val="00E9175C"/>
    <w:rsid w:val="00E92BA3"/>
    <w:rsid w:val="00E9402C"/>
    <w:rsid w:val="00E940E5"/>
    <w:rsid w:val="00E94D06"/>
    <w:rsid w:val="00E96D3A"/>
    <w:rsid w:val="00EA0E27"/>
    <w:rsid w:val="00EA35A8"/>
    <w:rsid w:val="00EB37C9"/>
    <w:rsid w:val="00EC00CE"/>
    <w:rsid w:val="00EC45E3"/>
    <w:rsid w:val="00EC4E95"/>
    <w:rsid w:val="00ED1E17"/>
    <w:rsid w:val="00ED2EF4"/>
    <w:rsid w:val="00EE139A"/>
    <w:rsid w:val="00EE7D16"/>
    <w:rsid w:val="00F02F9F"/>
    <w:rsid w:val="00F11718"/>
    <w:rsid w:val="00F14DAF"/>
    <w:rsid w:val="00F25C41"/>
    <w:rsid w:val="00F27253"/>
    <w:rsid w:val="00F35BEA"/>
    <w:rsid w:val="00F44EE5"/>
    <w:rsid w:val="00F54DC2"/>
    <w:rsid w:val="00F566A5"/>
    <w:rsid w:val="00F6189B"/>
    <w:rsid w:val="00F65A49"/>
    <w:rsid w:val="00F66929"/>
    <w:rsid w:val="00F7419D"/>
    <w:rsid w:val="00F77891"/>
    <w:rsid w:val="00F8131B"/>
    <w:rsid w:val="00F81335"/>
    <w:rsid w:val="00F909F0"/>
    <w:rsid w:val="00F92264"/>
    <w:rsid w:val="00F93F29"/>
    <w:rsid w:val="00F94CDD"/>
    <w:rsid w:val="00F97832"/>
    <w:rsid w:val="00FA29F3"/>
    <w:rsid w:val="00FA350C"/>
    <w:rsid w:val="00FA4355"/>
    <w:rsid w:val="00FB2C3D"/>
    <w:rsid w:val="00FB3ECC"/>
    <w:rsid w:val="00FB7063"/>
    <w:rsid w:val="00FC17C3"/>
    <w:rsid w:val="00FC6BB9"/>
    <w:rsid w:val="00FD240F"/>
    <w:rsid w:val="00FE616E"/>
    <w:rsid w:val="00FF5602"/>
    <w:rsid w:val="0192A319"/>
    <w:rsid w:val="02BAD6F0"/>
    <w:rsid w:val="02D665BF"/>
    <w:rsid w:val="05B18B11"/>
    <w:rsid w:val="065E8C58"/>
    <w:rsid w:val="0C01ABAE"/>
    <w:rsid w:val="0DBF25AF"/>
    <w:rsid w:val="10A7ADEA"/>
    <w:rsid w:val="112AF1E0"/>
    <w:rsid w:val="12B3F952"/>
    <w:rsid w:val="1C684A42"/>
    <w:rsid w:val="1CD1550E"/>
    <w:rsid w:val="1E03B5FC"/>
    <w:rsid w:val="218DC9DE"/>
    <w:rsid w:val="234FD92B"/>
    <w:rsid w:val="289F7F74"/>
    <w:rsid w:val="297FB366"/>
    <w:rsid w:val="2A1DE50D"/>
    <w:rsid w:val="2EEB9817"/>
    <w:rsid w:val="3CC84DEE"/>
    <w:rsid w:val="3D559F68"/>
    <w:rsid w:val="3E338D7C"/>
    <w:rsid w:val="3FBA6049"/>
    <w:rsid w:val="4188EDF0"/>
    <w:rsid w:val="46A1EF32"/>
    <w:rsid w:val="4B28E182"/>
    <w:rsid w:val="4D02B866"/>
    <w:rsid w:val="52D20BD8"/>
    <w:rsid w:val="557EC29D"/>
    <w:rsid w:val="59215B79"/>
    <w:rsid w:val="5A900772"/>
    <w:rsid w:val="5C2A13C1"/>
    <w:rsid w:val="630C7650"/>
    <w:rsid w:val="6469A8B6"/>
    <w:rsid w:val="68DBC9C2"/>
    <w:rsid w:val="6CDEC281"/>
    <w:rsid w:val="6DE5844C"/>
    <w:rsid w:val="6F04E567"/>
    <w:rsid w:val="7204A6C4"/>
    <w:rsid w:val="784596B0"/>
    <w:rsid w:val="79BEA6DB"/>
    <w:rsid w:val="7EE587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63E56"/>
  <w15:docId w15:val="{46B605C3-20D0-453F-B7A9-7CD3616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39"/>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uiPriority w:val="99"/>
    <w:rPr>
      <w:color w:val="0000FF"/>
      <w:u w:val="single"/>
    </w:rPr>
  </w:style>
  <w:style w:type="paragraph" w:styleId="ThngthngWeb">
    <w:name w:val="Normal (Web)"/>
    <w:basedOn w:val="Binhthng"/>
    <w:semiHidden/>
    <w:pPr>
      <w:widowControl/>
      <w:spacing w:before="100" w:beforeAutospacing="1" w:after="100" w:afterAutospacing="1" w:line="240" w:lineRule="auto"/>
    </w:pPr>
    <w:rPr>
      <w:sz w:val="24"/>
      <w:szCs w:val="24"/>
    </w:rPr>
  </w:style>
  <w:style w:type="table" w:styleId="LiBang">
    <w:name w:val="Table Grid"/>
    <w:basedOn w:val="BangThngthng"/>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ongchuthich">
    <w:name w:val="Balloon Text"/>
    <w:basedOn w:val="Binhthng"/>
    <w:link w:val="BongchuthichChar"/>
    <w:uiPriority w:val="99"/>
    <w:semiHidden/>
    <w:unhideWhenUsed/>
    <w:rsid w:val="002C788A"/>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C788A"/>
    <w:rPr>
      <w:rFonts w:ascii="Tahoma" w:hAnsi="Tahoma" w:cs="Tahoma"/>
      <w:sz w:val="16"/>
      <w:szCs w:val="16"/>
    </w:rPr>
  </w:style>
  <w:style w:type="character" w:customStyle="1" w:styleId="TiuChar">
    <w:name w:val="Tiêu đề Char"/>
    <w:basedOn w:val="Phngmcinhcuaoanvn"/>
    <w:link w:val="Tiu"/>
    <w:rsid w:val="008B0572"/>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A0C3-4DA6-45D7-8F70-7E91531B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122</TotalTime>
  <Pages>9</Pages>
  <Words>2434</Words>
  <Characters>9449</Characters>
  <Application>Microsoft Office Word</Application>
  <DocSecurity>0</DocSecurity>
  <Lines>78</Lines>
  <Paragraphs>23</Paragraphs>
  <ScaleCrop>false</ScaleCrop>
  <Company>HCMUS.CQ.TKGD.Nhom07</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Ứng dụng UniRide</dc:subject>
  <dc:creator>Huy Nguyen</dc:creator>
  <cp:keywords/>
  <dc:description/>
  <cp:lastModifiedBy>PHAN ĐẶNG DIỄM UYÊN</cp:lastModifiedBy>
  <cp:revision>203</cp:revision>
  <cp:lastPrinted>2023-01-09T15:30:00Z</cp:lastPrinted>
  <dcterms:created xsi:type="dcterms:W3CDTF">2018-09-26T02:21:00Z</dcterms:created>
  <dcterms:modified xsi:type="dcterms:W3CDTF">2023-01-09T15:30:00Z</dcterms:modified>
</cp:coreProperties>
</file>